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DD" w:rsidRDefault="00407A21" w:rsidP="00695222">
      <w:pPr>
        <w:pStyle w:val="ListParagraph"/>
        <w:numPr>
          <w:ilvl w:val="0"/>
          <w:numId w:val="1"/>
        </w:numPr>
        <w:spacing w:after="0" w:line="20" w:lineRule="atLeast"/>
      </w:pPr>
      <w:r>
        <w:t>Fighter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Basic</w:t>
      </w:r>
    </w:p>
    <w:p w:rsidR="00407A21" w:rsidRDefault="00407A21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Spear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1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Spin Attack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2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Reflect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3</w:t>
      </w:r>
    </w:p>
    <w:p w:rsidR="00200CC0" w:rsidRDefault="00200CC0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 xml:space="preserve">Penetrating 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4</w:t>
      </w:r>
    </w:p>
    <w:p w:rsidR="009559E9" w:rsidRDefault="00200CC0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Berserk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5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Shockwave</w:t>
      </w:r>
    </w:p>
    <w:p w:rsidR="00407A21" w:rsidRDefault="00407A21" w:rsidP="00695222">
      <w:pPr>
        <w:pStyle w:val="ListParagraph"/>
        <w:numPr>
          <w:ilvl w:val="0"/>
          <w:numId w:val="1"/>
        </w:numPr>
        <w:spacing w:after="0" w:line="20" w:lineRule="atLeast"/>
      </w:pPr>
      <w:r>
        <w:t>Mage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Basic</w:t>
      </w:r>
    </w:p>
    <w:p w:rsidR="00407A21" w:rsidRDefault="00407A21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Energy balls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1</w:t>
      </w:r>
    </w:p>
    <w:p w:rsidR="00407A21" w:rsidRDefault="00407A21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Fireball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2</w:t>
      </w:r>
    </w:p>
    <w:p w:rsidR="00407A21" w:rsidRDefault="00407A21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Blizzard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3</w:t>
      </w:r>
    </w:p>
    <w:p w:rsidR="00407A21" w:rsidRDefault="00407A21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Thunder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4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Wind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5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Trinity</w:t>
      </w:r>
    </w:p>
    <w:p w:rsidR="00407A21" w:rsidRDefault="00407A21" w:rsidP="00695222">
      <w:pPr>
        <w:pStyle w:val="ListParagraph"/>
        <w:numPr>
          <w:ilvl w:val="0"/>
          <w:numId w:val="1"/>
        </w:numPr>
        <w:spacing w:after="0" w:line="20" w:lineRule="atLeast"/>
      </w:pPr>
      <w:r>
        <w:t>Thief</w:t>
      </w:r>
    </w:p>
    <w:p w:rsidR="00407A21" w:rsidRDefault="00407A21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Basic</w:t>
      </w:r>
    </w:p>
    <w:p w:rsidR="00407A21" w:rsidRDefault="00407A21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Throwing Knife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1</w:t>
      </w:r>
    </w:p>
    <w:p w:rsidR="00676CFC" w:rsidRDefault="00676CFC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Poison Darts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2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Smoke Bomb</w:t>
      </w:r>
    </w:p>
    <w:p w:rsidR="00676CFC" w:rsidRDefault="00676CFC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3</w:t>
      </w:r>
    </w:p>
    <w:p w:rsidR="00676CFC" w:rsidRDefault="00676CFC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Cloak</w:t>
      </w:r>
    </w:p>
    <w:p w:rsidR="00676CFC" w:rsidRDefault="00676CFC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4</w:t>
      </w:r>
    </w:p>
    <w:p w:rsidR="00676CFC" w:rsidRDefault="00676CFC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Throw Bomb</w:t>
      </w:r>
    </w:p>
    <w:p w:rsidR="00676CFC" w:rsidRDefault="00676CFC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5</w:t>
      </w:r>
    </w:p>
    <w:p w:rsidR="00200CC0" w:rsidRDefault="00200CC0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Giant Shuriken Spiral</w:t>
      </w:r>
    </w:p>
    <w:p w:rsidR="009559E9" w:rsidRDefault="009559E9" w:rsidP="00695222">
      <w:pPr>
        <w:pStyle w:val="ListParagraph"/>
        <w:numPr>
          <w:ilvl w:val="0"/>
          <w:numId w:val="1"/>
        </w:numPr>
        <w:spacing w:after="0" w:line="20" w:lineRule="atLeast"/>
      </w:pPr>
      <w:r>
        <w:t>Cleric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Basic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Rocks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1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Heal</w:t>
      </w:r>
    </w:p>
    <w:p w:rsidR="009559E9" w:rsidRDefault="009559E9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2</w:t>
      </w:r>
    </w:p>
    <w:p w:rsidR="009559E9" w:rsidRDefault="009559E9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Teleport</w:t>
      </w:r>
    </w:p>
    <w:p w:rsidR="00676CFC" w:rsidRDefault="00676CFC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3</w:t>
      </w:r>
    </w:p>
    <w:p w:rsidR="00676CFC" w:rsidRDefault="00676CFC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Smite</w:t>
      </w:r>
    </w:p>
    <w:p w:rsidR="00676CFC" w:rsidRDefault="00676CFC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lastRenderedPageBreak/>
        <w:t>Level 4</w:t>
      </w:r>
    </w:p>
    <w:p w:rsidR="00676CFC" w:rsidRDefault="00676CFC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AoE Heal</w:t>
      </w:r>
    </w:p>
    <w:p w:rsidR="00676CFC" w:rsidRDefault="00676CFC" w:rsidP="00695222">
      <w:pPr>
        <w:pStyle w:val="ListParagraph"/>
        <w:numPr>
          <w:ilvl w:val="1"/>
          <w:numId w:val="1"/>
        </w:numPr>
        <w:spacing w:after="0" w:line="20" w:lineRule="atLeast"/>
      </w:pPr>
      <w:r>
        <w:t>Level 5</w:t>
      </w:r>
    </w:p>
    <w:p w:rsidR="00676CFC" w:rsidRDefault="00676CFC" w:rsidP="00695222">
      <w:pPr>
        <w:pStyle w:val="ListParagraph"/>
        <w:numPr>
          <w:ilvl w:val="2"/>
          <w:numId w:val="1"/>
        </w:numPr>
        <w:spacing w:after="0" w:line="20" w:lineRule="atLeast"/>
      </w:pPr>
      <w:r>
        <w:t>Mega Buff</w:t>
      </w:r>
    </w:p>
    <w:p w:rsidR="00695222" w:rsidRDefault="00A52629" w:rsidP="00695222">
      <w:pPr>
        <w:spacing w:after="0" w:line="20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5AFB06" wp14:editId="195CCFA0">
            <wp:simplePos x="0" y="0"/>
            <wp:positionH relativeFrom="column">
              <wp:posOffset>2914650</wp:posOffset>
            </wp:positionH>
            <wp:positionV relativeFrom="paragraph">
              <wp:posOffset>118110</wp:posOffset>
            </wp:positionV>
            <wp:extent cx="2667000" cy="1914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ckwav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25071" r="47115" b="17664"/>
                    <a:stretch/>
                  </pic:blipFill>
                  <pic:spPr bwMode="auto"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222" w:rsidRDefault="00695222" w:rsidP="00695222">
      <w:pPr>
        <w:spacing w:after="0" w:line="20" w:lineRule="atLeast"/>
      </w:pPr>
      <w:r>
        <w:t>Basic types of attacks</w:t>
      </w:r>
    </w:p>
    <w:p w:rsidR="00695222" w:rsidRDefault="00695222" w:rsidP="00695222">
      <w:pPr>
        <w:spacing w:after="0" w:line="20" w:lineRule="atLeast"/>
      </w:pP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Swiping attack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Basic bullet attack (some w/ DOT)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Stat increase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AoE attack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Shockwave</w:t>
      </w:r>
      <w:r w:rsidR="00A52629">
        <w:t xml:space="preserve"> &gt;&gt;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Teleport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Shield/reflect</w:t>
      </w:r>
    </w:p>
    <w:p w:rsidR="00695222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Cross – hair target</w:t>
      </w:r>
      <w:r w:rsidR="00A52629">
        <w:t xml:space="preserve"> &gt;&gt;</w:t>
      </w:r>
      <w:bookmarkStart w:id="0" w:name="_GoBack"/>
      <w:bookmarkEnd w:id="0"/>
    </w:p>
    <w:p w:rsidR="00A52629" w:rsidRDefault="00695222" w:rsidP="00695222">
      <w:pPr>
        <w:pStyle w:val="ListParagraph"/>
        <w:numPr>
          <w:ilvl w:val="0"/>
          <w:numId w:val="2"/>
        </w:numPr>
        <w:spacing w:after="0" w:line="20" w:lineRule="atLeast"/>
      </w:pPr>
      <w:r>
        <w:t>Invisibility</w:t>
      </w:r>
    </w:p>
    <w:p w:rsidR="00695222" w:rsidRDefault="00A52629" w:rsidP="00A52629">
      <w:pPr>
        <w:spacing w:after="0" w:line="20" w:lineRule="atLeas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7BEE0" wp14:editId="57129301">
            <wp:simplePos x="0" y="0"/>
            <wp:positionH relativeFrom="column">
              <wp:posOffset>2200275</wp:posOffset>
            </wp:positionH>
            <wp:positionV relativeFrom="paragraph">
              <wp:posOffset>109855</wp:posOffset>
            </wp:positionV>
            <wp:extent cx="234315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 hai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35043" r="54007" b="40456"/>
                    <a:stretch/>
                  </pic:blipFill>
                  <pic:spPr bwMode="auto"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1AAD"/>
    <w:multiLevelType w:val="hybridMultilevel"/>
    <w:tmpl w:val="22964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FE6700"/>
    <w:multiLevelType w:val="hybridMultilevel"/>
    <w:tmpl w:val="80AA8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21"/>
    <w:rsid w:val="00200CC0"/>
    <w:rsid w:val="00407A21"/>
    <w:rsid w:val="00676CFC"/>
    <w:rsid w:val="00695222"/>
    <w:rsid w:val="00934E52"/>
    <w:rsid w:val="009559E9"/>
    <w:rsid w:val="00A52629"/>
    <w:rsid w:val="00B3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57C3F4C5</Template>
  <TotalTime>53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Schuette</dc:creator>
  <cp:lastModifiedBy>Cameron Schuette</cp:lastModifiedBy>
  <cp:revision>3</cp:revision>
  <dcterms:created xsi:type="dcterms:W3CDTF">2012-02-14T19:49:00Z</dcterms:created>
  <dcterms:modified xsi:type="dcterms:W3CDTF">2012-02-14T21:02:00Z</dcterms:modified>
</cp:coreProperties>
</file>