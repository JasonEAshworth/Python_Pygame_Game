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58" w:rsidRDefault="008B6358">
      <w:r>
        <w:t>ETGG1802</w:t>
      </w:r>
    </w:p>
    <w:p w:rsidR="008B6358" w:rsidRDefault="008B6358">
      <w:r>
        <w:t>Interval #2 jobs</w:t>
      </w:r>
    </w:p>
    <w:p w:rsidR="008B6358" w:rsidRDefault="008B6358">
      <w:r>
        <w:t xml:space="preserve">Start Date: </w:t>
      </w:r>
      <w:r w:rsidR="002E2796">
        <w:t>3</w:t>
      </w:r>
      <w:r>
        <w:t>/</w:t>
      </w:r>
      <w:r w:rsidR="002E2796">
        <w:t>13</w:t>
      </w:r>
      <w:r>
        <w:t>/2012</w:t>
      </w:r>
    </w:p>
    <w:p w:rsidR="008B6358" w:rsidRDefault="002E2796">
      <w:r>
        <w:t>End Date: 3/22</w:t>
      </w:r>
      <w:r w:rsidR="008B6358">
        <w:t>/2012 (</w:t>
      </w:r>
      <w:r>
        <w:t>2</w:t>
      </w:r>
      <w:r w:rsidR="008B6358">
        <w:t xml:space="preserve"> weeks)</w:t>
      </w:r>
    </w:p>
    <w:p w:rsidR="008B6358" w:rsidRDefault="008B6358"/>
    <w:p w:rsidR="008B6358" w:rsidRDefault="008B6358" w:rsidP="00A24C14">
      <w:pPr>
        <w:shd w:val="clear" w:color="auto" w:fill="D9D9D9"/>
      </w:pPr>
      <w:r>
        <w:t>Job: GUI Elements (</w:t>
      </w:r>
      <w:r w:rsidR="00EB2E65">
        <w:t>3</w:t>
      </w:r>
      <w:r>
        <w:t>)</w:t>
      </w:r>
    </w:p>
    <w:p w:rsidR="008B6358" w:rsidRDefault="008B6358">
      <w:r>
        <w:t xml:space="preserve">Assigned: </w:t>
      </w:r>
      <w:r w:rsidR="00EF0517">
        <w:t>Corey, Jordan, Nick Leyder</w:t>
      </w:r>
    </w:p>
    <w:p w:rsidR="008B6358" w:rsidRDefault="008B6358">
      <w:r>
        <w:t xml:space="preserve">Deliverables:  </w:t>
      </w:r>
    </w:p>
    <w:p w:rsidR="002E2796" w:rsidRDefault="002E2796" w:rsidP="00F408EF">
      <w:pPr>
        <w:pStyle w:val="ListParagraph"/>
        <w:numPr>
          <w:ilvl w:val="0"/>
          <w:numId w:val="1"/>
        </w:numPr>
      </w:pPr>
      <w:r>
        <w:t>High priority:</w:t>
      </w:r>
    </w:p>
    <w:p w:rsidR="008B6358" w:rsidRDefault="001D1659" w:rsidP="002E2796">
      <w:pPr>
        <w:pStyle w:val="ListParagraph"/>
        <w:numPr>
          <w:ilvl w:val="1"/>
          <w:numId w:val="1"/>
        </w:numPr>
      </w:pPr>
      <w:r>
        <w:t>Trunk integration</w:t>
      </w:r>
      <w:r w:rsidR="008B6358">
        <w:t>:</w:t>
      </w:r>
    </w:p>
    <w:p w:rsidR="001D1659" w:rsidRDefault="001D1659" w:rsidP="002E2796">
      <w:pPr>
        <w:pStyle w:val="ListParagraph"/>
        <w:numPr>
          <w:ilvl w:val="2"/>
          <w:numId w:val="1"/>
        </w:numPr>
      </w:pPr>
      <w:r w:rsidRPr="001D1659">
        <w:t>Add handler methods which (based on the current state, e.g. “title”, “login”) trigger changes in game states based on button presses</w:t>
      </w:r>
    </w:p>
    <w:p w:rsidR="00857B30" w:rsidRPr="002005B7" w:rsidRDefault="00857B30" w:rsidP="002E2796">
      <w:pPr>
        <w:pStyle w:val="ListParagraph"/>
        <w:numPr>
          <w:ilvl w:val="3"/>
          <w:numId w:val="1"/>
        </w:numPr>
        <w:rPr>
          <w:color w:val="00B050"/>
        </w:rPr>
      </w:pPr>
      <w:r w:rsidRPr="002005B7">
        <w:rPr>
          <w:color w:val="00B050"/>
        </w:rPr>
        <w:t>Login info (</w:t>
      </w:r>
      <w:proofErr w:type="spellStart"/>
      <w:r w:rsidRPr="002005B7">
        <w:rPr>
          <w:color w:val="00B050"/>
        </w:rPr>
        <w:t>uname</w:t>
      </w:r>
      <w:proofErr w:type="spellEnd"/>
      <w:r w:rsidRPr="002005B7">
        <w:rPr>
          <w:color w:val="00B050"/>
        </w:rPr>
        <w:t xml:space="preserve">, pass, </w:t>
      </w:r>
      <w:proofErr w:type="spellStart"/>
      <w:r w:rsidRPr="002005B7">
        <w:rPr>
          <w:color w:val="00B050"/>
        </w:rPr>
        <w:t>ip</w:t>
      </w:r>
      <w:proofErr w:type="spellEnd"/>
      <w:r w:rsidRPr="002005B7">
        <w:rPr>
          <w:color w:val="00B050"/>
        </w:rPr>
        <w:t>-address)</w:t>
      </w:r>
    </w:p>
    <w:p w:rsidR="00857B30" w:rsidRPr="00C65B08" w:rsidRDefault="00857B30" w:rsidP="002E2796">
      <w:pPr>
        <w:pStyle w:val="ListParagraph"/>
        <w:numPr>
          <w:ilvl w:val="3"/>
          <w:numId w:val="1"/>
        </w:numPr>
      </w:pPr>
      <w:r w:rsidRPr="00C65B08">
        <w:t>New account</w:t>
      </w:r>
    </w:p>
    <w:p w:rsidR="00857B30" w:rsidRPr="002005B7" w:rsidRDefault="00857B30" w:rsidP="002E2796">
      <w:pPr>
        <w:pStyle w:val="ListParagraph"/>
        <w:numPr>
          <w:ilvl w:val="3"/>
          <w:numId w:val="1"/>
        </w:numPr>
        <w:rPr>
          <w:color w:val="00B050"/>
        </w:rPr>
      </w:pPr>
      <w:r w:rsidRPr="002005B7">
        <w:rPr>
          <w:color w:val="00B050"/>
        </w:rPr>
        <w:t>Title</w:t>
      </w:r>
    </w:p>
    <w:p w:rsidR="00857B30" w:rsidRPr="002005B7" w:rsidRDefault="00857B30" w:rsidP="002005B7">
      <w:pPr>
        <w:pStyle w:val="ListParagraph"/>
        <w:numPr>
          <w:ilvl w:val="3"/>
          <w:numId w:val="1"/>
        </w:numPr>
      </w:pPr>
      <w:r w:rsidRPr="00C65B08">
        <w:t>Credits</w:t>
      </w:r>
      <w:bookmarkStart w:id="0" w:name="_GoBack"/>
      <w:bookmarkEnd w:id="0"/>
    </w:p>
    <w:p w:rsidR="00857B30" w:rsidRPr="002005B7" w:rsidRDefault="00857B30" w:rsidP="002E2796">
      <w:pPr>
        <w:pStyle w:val="ListParagraph"/>
        <w:numPr>
          <w:ilvl w:val="3"/>
          <w:numId w:val="1"/>
        </w:numPr>
        <w:rPr>
          <w:color w:val="00B050"/>
        </w:rPr>
      </w:pPr>
      <w:r w:rsidRPr="002005B7">
        <w:rPr>
          <w:color w:val="00B050"/>
        </w:rPr>
        <w:t>In-game HUD</w:t>
      </w:r>
    </w:p>
    <w:p w:rsidR="00857B30" w:rsidRDefault="00857B30" w:rsidP="002E2796">
      <w:pPr>
        <w:pStyle w:val="ListParagraph"/>
        <w:numPr>
          <w:ilvl w:val="3"/>
          <w:numId w:val="1"/>
        </w:numPr>
      </w:pPr>
      <w:r>
        <w:t>…</w:t>
      </w:r>
    </w:p>
    <w:p w:rsidR="002E2796" w:rsidRDefault="002E2796" w:rsidP="002E2796">
      <w:pPr>
        <w:pStyle w:val="ListParagraph"/>
        <w:numPr>
          <w:ilvl w:val="2"/>
          <w:numId w:val="1"/>
        </w:numPr>
      </w:pPr>
      <w:r>
        <w:t>Use place-holder art if “real” art isn’t available</w:t>
      </w:r>
    </w:p>
    <w:p w:rsidR="00C65B08" w:rsidRPr="002005B7" w:rsidRDefault="00C65B08" w:rsidP="002E2796">
      <w:pPr>
        <w:pStyle w:val="ListParagraph"/>
        <w:numPr>
          <w:ilvl w:val="2"/>
          <w:numId w:val="1"/>
        </w:numPr>
        <w:rPr>
          <w:color w:val="00B050"/>
        </w:rPr>
      </w:pPr>
      <w:r w:rsidRPr="002005B7">
        <w:rPr>
          <w:color w:val="00B050"/>
        </w:rPr>
        <w:t>Finish mouse-over support for buttons (images)</w:t>
      </w:r>
    </w:p>
    <w:p w:rsidR="002E2796" w:rsidRPr="002005B7" w:rsidRDefault="002E2796" w:rsidP="00E129A6">
      <w:pPr>
        <w:pStyle w:val="ListParagraph"/>
        <w:numPr>
          <w:ilvl w:val="0"/>
          <w:numId w:val="1"/>
        </w:numPr>
        <w:rPr>
          <w:color w:val="00B050"/>
        </w:rPr>
      </w:pPr>
      <w:r w:rsidRPr="002005B7">
        <w:rPr>
          <w:color w:val="00B050"/>
        </w:rPr>
        <w:t>Medium priority:</w:t>
      </w:r>
    </w:p>
    <w:p w:rsidR="008B6358" w:rsidRPr="002005B7" w:rsidRDefault="008B6358" w:rsidP="002E2796">
      <w:pPr>
        <w:pStyle w:val="ListParagraph"/>
        <w:numPr>
          <w:ilvl w:val="1"/>
          <w:numId w:val="1"/>
        </w:numPr>
        <w:rPr>
          <w:color w:val="00B050"/>
        </w:rPr>
      </w:pPr>
      <w:r w:rsidRPr="002005B7">
        <w:rPr>
          <w:color w:val="00B050"/>
        </w:rPr>
        <w:t>Allow for (partial) transparent elements</w:t>
      </w:r>
      <w:r w:rsidR="001D1659" w:rsidRPr="002005B7">
        <w:rPr>
          <w:color w:val="00B050"/>
        </w:rPr>
        <w:t xml:space="preserve"> (esp. text)</w:t>
      </w:r>
    </w:p>
    <w:p w:rsidR="008B6358" w:rsidRPr="001D1659" w:rsidRDefault="002E2796" w:rsidP="00B72936">
      <w:pPr>
        <w:pStyle w:val="ListParagraph"/>
        <w:numPr>
          <w:ilvl w:val="0"/>
          <w:numId w:val="1"/>
        </w:numPr>
      </w:pPr>
      <w:r>
        <w:t>Low priority:</w:t>
      </w:r>
    </w:p>
    <w:p w:rsidR="008B6358" w:rsidRPr="001D1659" w:rsidRDefault="001D1659" w:rsidP="00B72936">
      <w:pPr>
        <w:pStyle w:val="ListParagraph"/>
        <w:numPr>
          <w:ilvl w:val="1"/>
          <w:numId w:val="1"/>
        </w:numPr>
      </w:pPr>
      <w:r w:rsidRPr="001D1659">
        <w:t>Finish s</w:t>
      </w:r>
      <w:r w:rsidR="008B6358" w:rsidRPr="001D1659">
        <w:t xml:space="preserve">crolling </w:t>
      </w:r>
      <w:proofErr w:type="spellStart"/>
      <w:r w:rsidR="008B6358" w:rsidRPr="001D1659">
        <w:t>gui</w:t>
      </w:r>
      <w:proofErr w:type="spellEnd"/>
      <w:r w:rsidR="008B6358" w:rsidRPr="001D1659">
        <w:t xml:space="preserve"> element (possibly </w:t>
      </w:r>
      <w:r w:rsidRPr="001D1659">
        <w:t xml:space="preserve">integrate with </w:t>
      </w:r>
      <w:proofErr w:type="spellStart"/>
      <w:r w:rsidRPr="001D1659">
        <w:t>TextList</w:t>
      </w:r>
      <w:proofErr w:type="spellEnd"/>
      <w:r w:rsidR="008B6358" w:rsidRPr="001D1659">
        <w:t>)</w:t>
      </w:r>
    </w:p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World map (</w:t>
      </w:r>
      <w:r w:rsidR="00857B30">
        <w:t>5</w:t>
      </w:r>
      <w:r>
        <w:t xml:space="preserve">) </w:t>
      </w:r>
    </w:p>
    <w:p w:rsidR="008B6358" w:rsidRDefault="008B6358">
      <w:r>
        <w:t xml:space="preserve">Assigned: </w:t>
      </w:r>
      <w:r w:rsidR="00EF0517">
        <w:t>John (0.5), Clinton, Justin, Jason, Chris, Aaron</w:t>
      </w:r>
    </w:p>
    <w:p w:rsidR="008B6358" w:rsidRDefault="008B6358">
      <w:r>
        <w:t>Deliverables:</w:t>
      </w:r>
    </w:p>
    <w:p w:rsidR="008B6358" w:rsidRDefault="008B6358" w:rsidP="00C65B08">
      <w:pPr>
        <w:pStyle w:val="ListParagraph"/>
        <w:numPr>
          <w:ilvl w:val="0"/>
          <w:numId w:val="2"/>
        </w:numPr>
      </w:pPr>
      <w:r>
        <w:t>Top priority:</w:t>
      </w:r>
    </w:p>
    <w:p w:rsidR="002E2796" w:rsidRDefault="002E2796" w:rsidP="00C65B08">
      <w:pPr>
        <w:pStyle w:val="ListParagraph"/>
        <w:numPr>
          <w:ilvl w:val="1"/>
          <w:numId w:val="2"/>
        </w:numPr>
      </w:pPr>
      <w:r>
        <w:t>In-game classes</w:t>
      </w:r>
    </w:p>
    <w:p w:rsidR="008B6358" w:rsidRDefault="00C65B08" w:rsidP="002E2796">
      <w:pPr>
        <w:pStyle w:val="ListParagraph"/>
        <w:numPr>
          <w:ilvl w:val="2"/>
          <w:numId w:val="2"/>
        </w:numPr>
      </w:pPr>
      <w:r>
        <w:t>Clean up code, structure in classes.</w:t>
      </w:r>
    </w:p>
    <w:p w:rsidR="00C65B08" w:rsidRPr="0020665B" w:rsidRDefault="00C65B08" w:rsidP="002E2796">
      <w:pPr>
        <w:pStyle w:val="ListParagraph"/>
        <w:numPr>
          <w:ilvl w:val="2"/>
          <w:numId w:val="2"/>
        </w:numPr>
        <w:rPr>
          <w:highlight w:val="green"/>
        </w:rPr>
      </w:pPr>
      <w:r w:rsidRPr="0020665B">
        <w:rPr>
          <w:highlight w:val="green"/>
        </w:rPr>
        <w:t>Fix corner hit-detection bug</w:t>
      </w:r>
      <w:r w:rsidR="0020665B" w:rsidRPr="0020665B">
        <w:rPr>
          <w:highlight w:val="green"/>
        </w:rPr>
        <w:t xml:space="preserve"> – Justin</w:t>
      </w:r>
    </w:p>
    <w:p w:rsidR="0020665B" w:rsidRPr="0020665B" w:rsidRDefault="0020665B" w:rsidP="0020665B">
      <w:pPr>
        <w:pStyle w:val="ListParagraph"/>
        <w:numPr>
          <w:ilvl w:val="3"/>
          <w:numId w:val="2"/>
        </w:numPr>
        <w:rPr>
          <w:highlight w:val="green"/>
        </w:rPr>
      </w:pPr>
      <w:r w:rsidRPr="0020665B">
        <w:rPr>
          <w:highlight w:val="green"/>
        </w:rPr>
        <w:t>Fixed and slightly improved</w:t>
      </w:r>
    </w:p>
    <w:p w:rsidR="00857B30" w:rsidRDefault="00857B30" w:rsidP="002E2796">
      <w:pPr>
        <w:pStyle w:val="ListParagraph"/>
        <w:numPr>
          <w:ilvl w:val="2"/>
          <w:numId w:val="2"/>
        </w:numPr>
        <w:rPr>
          <w:highlight w:val="green"/>
        </w:rPr>
      </w:pPr>
      <w:r w:rsidRPr="0069395F">
        <w:rPr>
          <w:highlight w:val="green"/>
        </w:rPr>
        <w:t>Centering of small maps</w:t>
      </w:r>
      <w:r w:rsidR="0069395F">
        <w:rPr>
          <w:highlight w:val="green"/>
        </w:rPr>
        <w:t xml:space="preserve"> – Aaron</w:t>
      </w:r>
      <w:r w:rsidR="00B94672">
        <w:rPr>
          <w:highlight w:val="green"/>
        </w:rPr>
        <w:t xml:space="preserve"> &amp; Justin</w:t>
      </w:r>
    </w:p>
    <w:p w:rsidR="0069395F" w:rsidRPr="0069395F" w:rsidRDefault="0069395F" w:rsidP="0069395F">
      <w:pPr>
        <w:pStyle w:val="ListParagraph"/>
        <w:numPr>
          <w:ilvl w:val="3"/>
          <w:numId w:val="2"/>
        </w:numPr>
        <w:rPr>
          <w:highlight w:val="green"/>
        </w:rPr>
      </w:pPr>
      <w:r>
        <w:rPr>
          <w:highlight w:val="green"/>
        </w:rPr>
        <w:t>NOTE: Small maps must have even amount of tiles (Length and width)</w:t>
      </w:r>
    </w:p>
    <w:p w:rsidR="002E2796" w:rsidRDefault="002E2796" w:rsidP="002E2796">
      <w:pPr>
        <w:pStyle w:val="ListParagraph"/>
        <w:numPr>
          <w:ilvl w:val="2"/>
          <w:numId w:val="2"/>
        </w:numPr>
      </w:pPr>
      <w:r>
        <w:t>Integrate with player classes</w:t>
      </w:r>
    </w:p>
    <w:p w:rsidR="00C65B08" w:rsidRDefault="00C65B08" w:rsidP="002E2796">
      <w:pPr>
        <w:pStyle w:val="ListParagraph"/>
        <w:numPr>
          <w:ilvl w:val="1"/>
          <w:numId w:val="2"/>
        </w:numPr>
      </w:pPr>
      <w:r>
        <w:t>Map editor:</w:t>
      </w:r>
    </w:p>
    <w:p w:rsidR="00C65B08" w:rsidRDefault="00C65B08" w:rsidP="002E2796">
      <w:pPr>
        <w:pStyle w:val="ListParagraph"/>
        <w:numPr>
          <w:ilvl w:val="2"/>
          <w:numId w:val="2"/>
        </w:numPr>
      </w:pPr>
      <w:r>
        <w:t>Rewrite / optimize to handle a fully-filled map</w:t>
      </w:r>
    </w:p>
    <w:p w:rsidR="00C65B08" w:rsidRDefault="00C65B08" w:rsidP="002E2796">
      <w:pPr>
        <w:pStyle w:val="ListParagraph"/>
        <w:numPr>
          <w:ilvl w:val="2"/>
          <w:numId w:val="2"/>
        </w:numPr>
      </w:pPr>
      <w:r>
        <w:t>Have a mechanism for new / load / save of a .map file</w:t>
      </w:r>
    </w:p>
    <w:p w:rsidR="002E2796" w:rsidRDefault="002E2796" w:rsidP="00C65B08">
      <w:pPr>
        <w:pStyle w:val="ListParagraph"/>
        <w:numPr>
          <w:ilvl w:val="0"/>
          <w:numId w:val="2"/>
        </w:numPr>
      </w:pPr>
      <w:r>
        <w:t>Medium priority:</w:t>
      </w:r>
    </w:p>
    <w:p w:rsidR="00C65B08" w:rsidRDefault="00C65B08" w:rsidP="002E2796">
      <w:pPr>
        <w:pStyle w:val="ListParagraph"/>
        <w:numPr>
          <w:ilvl w:val="1"/>
          <w:numId w:val="2"/>
        </w:numPr>
      </w:pPr>
      <w:r>
        <w:t>Map file changes:</w:t>
      </w:r>
    </w:p>
    <w:p w:rsidR="00C65B08" w:rsidRDefault="00C65B08" w:rsidP="002E2796">
      <w:pPr>
        <w:pStyle w:val="ListParagraph"/>
        <w:numPr>
          <w:ilvl w:val="2"/>
          <w:numId w:val="2"/>
        </w:numPr>
      </w:pPr>
      <w:r>
        <w:t>Have a .con file for overlay images (e.g. house, tree)</w:t>
      </w:r>
    </w:p>
    <w:p w:rsidR="00C65B08" w:rsidRDefault="00C65B08" w:rsidP="002E2796">
      <w:pPr>
        <w:pStyle w:val="ListParagraph"/>
        <w:numPr>
          <w:ilvl w:val="2"/>
          <w:numId w:val="2"/>
        </w:numPr>
      </w:pPr>
      <w:r>
        <w:t>Integrate overlay ‘references’ in the .map file.</w:t>
      </w:r>
    </w:p>
    <w:p w:rsidR="00C65B08" w:rsidRDefault="00C65B08" w:rsidP="002E2796">
      <w:pPr>
        <w:pStyle w:val="ListParagraph"/>
        <w:numPr>
          <w:ilvl w:val="3"/>
          <w:numId w:val="2"/>
        </w:numPr>
      </w:pPr>
      <w:r>
        <w:t>Stress test (~1000 overlays) – optimize if it bogs down.</w:t>
      </w:r>
    </w:p>
    <w:p w:rsidR="008B6358" w:rsidRDefault="00C65B08" w:rsidP="002E2796">
      <w:pPr>
        <w:pStyle w:val="ListParagraph"/>
        <w:numPr>
          <w:ilvl w:val="2"/>
          <w:numId w:val="2"/>
        </w:numPr>
      </w:pPr>
      <w:r>
        <w:t>Indicate map-change-areas in the .map file.  Trigger a map-change</w:t>
      </w:r>
    </w:p>
    <w:p w:rsidR="008B6358" w:rsidRDefault="00857B30" w:rsidP="00F408EF">
      <w:pPr>
        <w:pStyle w:val="ListParagraph"/>
        <w:numPr>
          <w:ilvl w:val="1"/>
          <w:numId w:val="2"/>
        </w:numPr>
      </w:pPr>
      <w:r>
        <w:t xml:space="preserve">At least two test maps which have exits and overlays, try to use several of our tiles. </w:t>
      </w:r>
    </w:p>
    <w:p w:rsidR="008B6358" w:rsidRDefault="008B6358" w:rsidP="00F408EF"/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Player (</w:t>
      </w:r>
      <w:r w:rsidR="00EB2E65">
        <w:t>5</w:t>
      </w:r>
      <w:r>
        <w:t>)</w:t>
      </w:r>
    </w:p>
    <w:p w:rsidR="008B6358" w:rsidRDefault="008B6358">
      <w:r>
        <w:t xml:space="preserve">Assigned: </w:t>
      </w:r>
      <w:r w:rsidR="00EB2E65">
        <w:t xml:space="preserve">Rock, </w:t>
      </w:r>
      <w:r w:rsidR="00EF0517">
        <w:t>DJ, Nick Linton, Cameron, Quincy</w:t>
      </w:r>
    </w:p>
    <w:p w:rsidR="008B6358" w:rsidRDefault="008B6358">
      <w:r>
        <w:t>Deliverables:</w:t>
      </w:r>
    </w:p>
    <w:p w:rsidR="00C65B08" w:rsidRPr="00C65B08" w:rsidRDefault="00C65B08" w:rsidP="001E75F2">
      <w:pPr>
        <w:pStyle w:val="ListParagraph"/>
        <w:numPr>
          <w:ilvl w:val="0"/>
          <w:numId w:val="3"/>
        </w:numPr>
      </w:pPr>
      <w:r w:rsidRPr="00C65B08">
        <w:t>Top priority:</w:t>
      </w:r>
    </w:p>
    <w:p w:rsidR="00C65B08" w:rsidRPr="00C65B08" w:rsidRDefault="00C65B08" w:rsidP="00C65B08">
      <w:pPr>
        <w:pStyle w:val="ListParagraph"/>
        <w:numPr>
          <w:ilvl w:val="1"/>
          <w:numId w:val="3"/>
        </w:numPr>
      </w:pPr>
      <w:r w:rsidRPr="00C65B08">
        <w:t>Hit detection / handling.</w:t>
      </w:r>
    </w:p>
    <w:p w:rsidR="00C65B08" w:rsidRPr="00C65B08" w:rsidRDefault="00C65B08" w:rsidP="00C65B08">
      <w:pPr>
        <w:pStyle w:val="ListParagraph"/>
        <w:numPr>
          <w:ilvl w:val="1"/>
          <w:numId w:val="3"/>
        </w:numPr>
      </w:pPr>
      <w:r w:rsidRPr="00C65B08">
        <w:t>Integrate all work into the world, and then into the trunk</w:t>
      </w:r>
    </w:p>
    <w:p w:rsidR="00C65B08" w:rsidRDefault="00C65B08" w:rsidP="00C65B08">
      <w:pPr>
        <w:pStyle w:val="ListParagraph"/>
        <w:numPr>
          <w:ilvl w:val="1"/>
          <w:numId w:val="3"/>
        </w:numPr>
      </w:pPr>
      <w:r w:rsidRPr="00C65B08">
        <w:t>Use world’s (map) hit-detection methods</w:t>
      </w:r>
    </w:p>
    <w:p w:rsidR="002E2796" w:rsidRDefault="002E2796" w:rsidP="00C65B08">
      <w:pPr>
        <w:pStyle w:val="ListParagraph"/>
        <w:numPr>
          <w:ilvl w:val="1"/>
          <w:numId w:val="3"/>
        </w:numPr>
      </w:pPr>
      <w:r>
        <w:t>Have at least 2 enemies and the player in world space (including world’s scrolling)</w:t>
      </w:r>
    </w:p>
    <w:p w:rsidR="002E2796" w:rsidRDefault="002E2796" w:rsidP="00C65B08">
      <w:pPr>
        <w:pStyle w:val="ListParagraph"/>
        <w:numPr>
          <w:ilvl w:val="1"/>
          <w:numId w:val="3"/>
        </w:numPr>
      </w:pPr>
      <w:r>
        <w:t>Enemy AI</w:t>
      </w:r>
    </w:p>
    <w:p w:rsidR="002E2796" w:rsidRPr="00C65B08" w:rsidRDefault="002E2796" w:rsidP="002E2796">
      <w:pPr>
        <w:pStyle w:val="ListParagraph"/>
        <w:numPr>
          <w:ilvl w:val="2"/>
          <w:numId w:val="3"/>
        </w:numPr>
      </w:pPr>
      <w:r w:rsidRPr="00C65B08">
        <w:t>Make enemies shoot bullets</w:t>
      </w:r>
    </w:p>
    <w:p w:rsidR="002E2796" w:rsidRDefault="002E2796" w:rsidP="002E2796">
      <w:pPr>
        <w:pStyle w:val="ListParagraph"/>
        <w:numPr>
          <w:ilvl w:val="2"/>
          <w:numId w:val="3"/>
        </w:numPr>
      </w:pPr>
      <w:r w:rsidRPr="00C65B08">
        <w:t>Have enemies chase player if close.</w:t>
      </w:r>
    </w:p>
    <w:p w:rsidR="002E2796" w:rsidRPr="00C65B08" w:rsidRDefault="002E2796" w:rsidP="002E2796">
      <w:pPr>
        <w:pStyle w:val="ListParagraph"/>
        <w:numPr>
          <w:ilvl w:val="0"/>
          <w:numId w:val="3"/>
        </w:numPr>
      </w:pPr>
      <w:r>
        <w:t>Medium priority:</w:t>
      </w:r>
    </w:p>
    <w:p w:rsidR="00C65B08" w:rsidRPr="00C65B08" w:rsidRDefault="00C65B08" w:rsidP="002E2796">
      <w:pPr>
        <w:pStyle w:val="ListParagraph"/>
        <w:numPr>
          <w:ilvl w:val="1"/>
          <w:numId w:val="3"/>
        </w:numPr>
      </w:pPr>
      <w:r w:rsidRPr="00C65B08">
        <w:t>Sprite sheet (instead of multiple small images)</w:t>
      </w:r>
    </w:p>
    <w:p w:rsidR="00C65B08" w:rsidRPr="00C65B08" w:rsidRDefault="00C65B08" w:rsidP="002E2796">
      <w:pPr>
        <w:pStyle w:val="ListParagraph"/>
        <w:numPr>
          <w:ilvl w:val="1"/>
          <w:numId w:val="3"/>
        </w:numPr>
      </w:pPr>
      <w:r>
        <w:t>Floating text</w:t>
      </w:r>
      <w:r w:rsidR="00EB2E65">
        <w:t>: fadeout, gradual scrolling up, dis-appearing; integrate with player class (</w:t>
      </w:r>
      <w:proofErr w:type="spellStart"/>
      <w:r w:rsidR="00EB2E65">
        <w:t>addText</w:t>
      </w:r>
      <w:proofErr w:type="spellEnd"/>
      <w:r w:rsidR="00EB2E65">
        <w:t>)</w:t>
      </w:r>
    </w:p>
    <w:p w:rsidR="008B6358" w:rsidRDefault="008B6358" w:rsidP="001E75F2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Art / Audio</w:t>
      </w:r>
    </w:p>
    <w:p w:rsidR="008B6358" w:rsidRPr="00A24C14" w:rsidRDefault="008B6358">
      <w:pPr>
        <w:rPr>
          <w:b/>
          <w:bCs/>
        </w:rPr>
      </w:pPr>
      <w:r>
        <w:t>Assigned (</w:t>
      </w:r>
      <w:r w:rsidR="00EB2E65">
        <w:t>2</w:t>
      </w:r>
      <w:r>
        <w:t xml:space="preserve">): </w:t>
      </w:r>
      <w:r w:rsidR="00EF0517">
        <w:t xml:space="preserve">John (0.5), </w:t>
      </w:r>
      <w:proofErr w:type="spellStart"/>
      <w:r w:rsidR="00EF0517">
        <w:t>Vinny</w:t>
      </w:r>
      <w:proofErr w:type="spellEnd"/>
    </w:p>
    <w:p w:rsidR="008B6358" w:rsidRDefault="008B6358">
      <w:r>
        <w:t>Deliverables:</w:t>
      </w:r>
    </w:p>
    <w:p w:rsidR="002E2796" w:rsidRDefault="002E2796" w:rsidP="00B72936">
      <w:pPr>
        <w:pStyle w:val="ListParagraph"/>
        <w:numPr>
          <w:ilvl w:val="0"/>
          <w:numId w:val="6"/>
        </w:numPr>
      </w:pPr>
      <w:r>
        <w:t>Top priority:</w:t>
      </w:r>
    </w:p>
    <w:p w:rsidR="008B6358" w:rsidRDefault="00C65B08" w:rsidP="002E2796">
      <w:pPr>
        <w:pStyle w:val="ListParagraph"/>
        <w:numPr>
          <w:ilvl w:val="1"/>
          <w:numId w:val="6"/>
        </w:numPr>
      </w:pPr>
      <w:r w:rsidRPr="00C65B08">
        <w:t xml:space="preserve">Script to make a (single) sprite sheet from </w:t>
      </w:r>
      <w:proofErr w:type="spellStart"/>
      <w:proofErr w:type="gramStart"/>
      <w:r w:rsidRPr="00C65B08">
        <w:t>reiner</w:t>
      </w:r>
      <w:proofErr w:type="spellEnd"/>
      <w:proofErr w:type="gramEnd"/>
      <w:r w:rsidRPr="00C65B08">
        <w:t xml:space="preserve"> images.</w:t>
      </w:r>
    </w:p>
    <w:p w:rsidR="00857B30" w:rsidRDefault="00857B30" w:rsidP="002E2796">
      <w:pPr>
        <w:pStyle w:val="ListParagraph"/>
        <w:numPr>
          <w:ilvl w:val="1"/>
          <w:numId w:val="6"/>
        </w:numPr>
      </w:pPr>
      <w:proofErr w:type="spellStart"/>
      <w:r>
        <w:t>SoundF</w:t>
      </w:r>
      <w:r w:rsidR="002E2796">
        <w:t>X</w:t>
      </w:r>
      <w:proofErr w:type="spellEnd"/>
      <w:r w:rsidR="002E2796">
        <w:t xml:space="preserve"> Database and </w:t>
      </w:r>
      <w:proofErr w:type="spellStart"/>
      <w:r w:rsidR="002E2796">
        <w:t>bg</w:t>
      </w:r>
      <w:proofErr w:type="spellEnd"/>
      <w:r w:rsidR="002E2796">
        <w:t>-music support (in the application)</w:t>
      </w:r>
    </w:p>
    <w:p w:rsidR="00857B30" w:rsidRDefault="00857B30" w:rsidP="002E2796">
      <w:pPr>
        <w:pStyle w:val="ListParagraph"/>
        <w:numPr>
          <w:ilvl w:val="2"/>
          <w:numId w:val="6"/>
        </w:numPr>
      </w:pPr>
      <w:r>
        <w:t>Have an easy method for accessing, playing-back sounds</w:t>
      </w:r>
    </w:p>
    <w:p w:rsidR="00857B30" w:rsidRDefault="00857B30" w:rsidP="002E2796">
      <w:pPr>
        <w:pStyle w:val="ListParagraph"/>
        <w:numPr>
          <w:ilvl w:val="2"/>
          <w:numId w:val="6"/>
        </w:numPr>
      </w:pPr>
      <w:r>
        <w:t>Modulate volume with distance.</w:t>
      </w:r>
    </w:p>
    <w:p w:rsidR="002E2796" w:rsidRDefault="002E2796" w:rsidP="002E2796">
      <w:pPr>
        <w:pStyle w:val="ListParagraph"/>
        <w:numPr>
          <w:ilvl w:val="0"/>
          <w:numId w:val="6"/>
        </w:numPr>
      </w:pPr>
      <w:r>
        <w:t>Medium priority:</w:t>
      </w:r>
    </w:p>
    <w:p w:rsidR="00857B30" w:rsidRDefault="002E2796" w:rsidP="002E2796">
      <w:pPr>
        <w:pStyle w:val="ListParagraph"/>
        <w:numPr>
          <w:ilvl w:val="1"/>
          <w:numId w:val="6"/>
        </w:numPr>
      </w:pPr>
      <w:r>
        <w:t>Pencil-and-paper map sketches (get one zone “</w:t>
      </w:r>
      <w:proofErr w:type="spellStart"/>
      <w:r>
        <w:t>overworld</w:t>
      </w:r>
      <w:proofErr w:type="spellEnd"/>
      <w:r>
        <w:t>”</w:t>
      </w:r>
      <w:r w:rsidR="009257EE">
        <w:t xml:space="preserve"> and at least one “dungeon” done)</w:t>
      </w:r>
    </w:p>
    <w:p w:rsidR="00857B30" w:rsidRPr="00C65B08" w:rsidRDefault="00857B30" w:rsidP="00857B30">
      <w:pPr>
        <w:pStyle w:val="ListParagraph"/>
        <w:ind w:left="360"/>
      </w:pPr>
    </w:p>
    <w:p w:rsidR="008B6358" w:rsidRDefault="008B6358"/>
    <w:p w:rsidR="008B6358" w:rsidRDefault="008B6358" w:rsidP="00B72936"/>
    <w:sectPr w:rsidR="008B6358" w:rsidSect="00BE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1"/>
    <w:multiLevelType w:val="hybridMultilevel"/>
    <w:tmpl w:val="AC7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226080"/>
    <w:multiLevelType w:val="hybridMultilevel"/>
    <w:tmpl w:val="CCD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352D70"/>
    <w:multiLevelType w:val="hybridMultilevel"/>
    <w:tmpl w:val="950A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3A624BD"/>
    <w:multiLevelType w:val="hybridMultilevel"/>
    <w:tmpl w:val="42C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A483E2D"/>
    <w:multiLevelType w:val="hybridMultilevel"/>
    <w:tmpl w:val="115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936B43"/>
    <w:multiLevelType w:val="hybridMultilevel"/>
    <w:tmpl w:val="687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F716A92"/>
    <w:multiLevelType w:val="hybridMultilevel"/>
    <w:tmpl w:val="766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8EF"/>
    <w:rsid w:val="00031F9A"/>
    <w:rsid w:val="00042BDD"/>
    <w:rsid w:val="000A3497"/>
    <w:rsid w:val="00145360"/>
    <w:rsid w:val="001511BB"/>
    <w:rsid w:val="001D1659"/>
    <w:rsid w:val="001E75F2"/>
    <w:rsid w:val="002005B7"/>
    <w:rsid w:val="0020665B"/>
    <w:rsid w:val="00212FD8"/>
    <w:rsid w:val="00226F32"/>
    <w:rsid w:val="00241DAC"/>
    <w:rsid w:val="0027300D"/>
    <w:rsid w:val="002E2796"/>
    <w:rsid w:val="00302F14"/>
    <w:rsid w:val="003465F6"/>
    <w:rsid w:val="005B2AC9"/>
    <w:rsid w:val="0069395F"/>
    <w:rsid w:val="006B0DD4"/>
    <w:rsid w:val="00703F18"/>
    <w:rsid w:val="0072541B"/>
    <w:rsid w:val="007A2AC5"/>
    <w:rsid w:val="008037F1"/>
    <w:rsid w:val="00816466"/>
    <w:rsid w:val="00857B30"/>
    <w:rsid w:val="008839FE"/>
    <w:rsid w:val="008B6358"/>
    <w:rsid w:val="00924FB9"/>
    <w:rsid w:val="009257EE"/>
    <w:rsid w:val="00937092"/>
    <w:rsid w:val="00A01F4F"/>
    <w:rsid w:val="00A03396"/>
    <w:rsid w:val="00A24C14"/>
    <w:rsid w:val="00AE60C7"/>
    <w:rsid w:val="00B15D66"/>
    <w:rsid w:val="00B72936"/>
    <w:rsid w:val="00B94672"/>
    <w:rsid w:val="00BE23C0"/>
    <w:rsid w:val="00BF528A"/>
    <w:rsid w:val="00C65B08"/>
    <w:rsid w:val="00CC0D27"/>
    <w:rsid w:val="00DA482F"/>
    <w:rsid w:val="00E129A6"/>
    <w:rsid w:val="00E640B8"/>
    <w:rsid w:val="00EB2E65"/>
    <w:rsid w:val="00EB5ABC"/>
    <w:rsid w:val="00ED455A"/>
    <w:rsid w:val="00EF0517"/>
    <w:rsid w:val="00F1291A"/>
    <w:rsid w:val="00F408EF"/>
    <w:rsid w:val="00F45397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99E9-C9D2-4AF2-A0CE-608D47F0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C1A6333E</Template>
  <TotalTime>300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jwitherell</dc:creator>
  <cp:keywords/>
  <dc:description/>
  <cp:lastModifiedBy>nleyder</cp:lastModifiedBy>
  <cp:revision>28</cp:revision>
  <dcterms:created xsi:type="dcterms:W3CDTF">2012-02-09T20:04:00Z</dcterms:created>
  <dcterms:modified xsi:type="dcterms:W3CDTF">2012-03-20T20:42:00Z</dcterms:modified>
</cp:coreProperties>
</file>