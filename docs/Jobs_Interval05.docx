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58" w:rsidRPr="00AF76AD" w:rsidRDefault="008B6358" w:rsidP="00AF76AD">
      <w:r w:rsidRPr="00AF76AD">
        <w:t>ETGG1802</w:t>
      </w:r>
    </w:p>
    <w:p w:rsidR="008B6358" w:rsidRPr="00AF76AD" w:rsidRDefault="008B6358" w:rsidP="00AF76AD">
      <w:r w:rsidRPr="00AF76AD">
        <w:t>Interval #</w:t>
      </w:r>
      <w:r w:rsidR="00BC24E6">
        <w:t>5</w:t>
      </w:r>
      <w:r w:rsidRPr="00AF76AD">
        <w:t xml:space="preserve"> jobs</w:t>
      </w:r>
      <w:r w:rsidR="00BC24E6">
        <w:t xml:space="preserve"> (~150 points)</w:t>
      </w:r>
    </w:p>
    <w:p w:rsidR="008B6358" w:rsidRPr="00AF76AD" w:rsidRDefault="008B6358" w:rsidP="00AF76AD">
      <w:r w:rsidRPr="00AF76AD">
        <w:t xml:space="preserve">Start Date: </w:t>
      </w:r>
      <w:r w:rsidR="00BC24E6">
        <w:t>4</w:t>
      </w:r>
      <w:r w:rsidRPr="00AF76AD">
        <w:t>/</w:t>
      </w:r>
      <w:r w:rsidR="00BC24E6">
        <w:t>10</w:t>
      </w:r>
      <w:r w:rsidRPr="00AF76AD">
        <w:t>/2012</w:t>
      </w:r>
    </w:p>
    <w:p w:rsidR="008B6358" w:rsidRPr="00AF76AD" w:rsidRDefault="002E2796" w:rsidP="00AF76AD">
      <w:r w:rsidRPr="00AF76AD">
        <w:t xml:space="preserve">End Date: </w:t>
      </w:r>
      <w:r w:rsidR="00BC24E6">
        <w:t>5</w:t>
      </w:r>
      <w:r w:rsidRPr="00AF76AD">
        <w:t>/</w:t>
      </w:r>
      <w:r w:rsidR="00BC24E6">
        <w:t>1</w:t>
      </w:r>
      <w:r w:rsidR="008B6358" w:rsidRPr="00AF76AD">
        <w:t xml:space="preserve">/2012 </w:t>
      </w:r>
      <w:r w:rsidR="00BC24E6">
        <w:t xml:space="preserve">@ 2:00pm </w:t>
      </w:r>
      <w:r w:rsidR="008B6358" w:rsidRPr="00AF76AD">
        <w:t>(</w:t>
      </w:r>
      <w:r w:rsidRPr="00AF76AD">
        <w:t>2</w:t>
      </w:r>
      <w:r w:rsidR="008B6358" w:rsidRPr="00AF76AD">
        <w:t xml:space="preserve"> weeks)</w:t>
      </w:r>
    </w:p>
    <w:p w:rsidR="008B6358" w:rsidRPr="00AF76AD" w:rsidRDefault="008B6358" w:rsidP="00AF76AD"/>
    <w:p w:rsidR="00BB0166" w:rsidRDefault="00BB0166" w:rsidP="00BB0166">
      <w:r>
        <w:t>Jason:</w:t>
      </w:r>
    </w:p>
    <w:p w:rsidR="00BB0166" w:rsidRDefault="00BB0166" w:rsidP="00BB0166">
      <w:pPr>
        <w:pStyle w:val="ListParagraph"/>
        <w:numPr>
          <w:ilvl w:val="0"/>
          <w:numId w:val="8"/>
        </w:numPr>
      </w:pPr>
      <w:r>
        <w:t>Handle garbage IP addresses</w:t>
      </w:r>
    </w:p>
    <w:p w:rsidR="00BB0166" w:rsidRDefault="00BB0166" w:rsidP="00BB0166">
      <w:pPr>
        <w:pStyle w:val="ListParagraph"/>
        <w:numPr>
          <w:ilvl w:val="0"/>
          <w:numId w:val="8"/>
        </w:numPr>
      </w:pPr>
      <w:r>
        <w:t xml:space="preserve">Remove </w:t>
      </w:r>
      <w:proofErr w:type="gramStart"/>
      <w:r>
        <w:t>print’s</w:t>
      </w:r>
      <w:proofErr w:type="gramEnd"/>
      <w:r>
        <w:t>.  Use log-level.</w:t>
      </w:r>
    </w:p>
    <w:p w:rsidR="001D3A7A" w:rsidRDefault="001D3A7A" w:rsidP="00AF76AD"/>
    <w:p w:rsidR="00C206CF" w:rsidRPr="00C206CF" w:rsidRDefault="00C206CF" w:rsidP="00C206CF">
      <w:pPr>
        <w:shd w:val="clear" w:color="auto" w:fill="D9D9D9" w:themeFill="background1" w:themeFillShade="D9"/>
        <w:rPr>
          <w:b/>
        </w:rPr>
      </w:pPr>
      <w:r>
        <w:t xml:space="preserve">Job: </w:t>
      </w:r>
      <w:r w:rsidRPr="00C206CF">
        <w:rPr>
          <w:b/>
        </w:rPr>
        <w:t>Floater</w:t>
      </w:r>
    </w:p>
    <w:p w:rsidR="00C206CF" w:rsidRDefault="00C206CF" w:rsidP="00AF76AD">
      <w:r>
        <w:t xml:space="preserve">Assigned: </w:t>
      </w:r>
    </w:p>
    <w:p w:rsidR="00C206CF" w:rsidRDefault="00C206CF" w:rsidP="00AF76AD">
      <w:r>
        <w:t>Deliverables:</w:t>
      </w:r>
    </w:p>
    <w:p w:rsidR="00C206CF" w:rsidRDefault="00C206CF" w:rsidP="00C206CF">
      <w:pPr>
        <w:pStyle w:val="ListParagraph"/>
        <w:numPr>
          <w:ilvl w:val="0"/>
          <w:numId w:val="10"/>
        </w:numPr>
      </w:pPr>
      <w:r>
        <w:t>Help others.</w:t>
      </w:r>
    </w:p>
    <w:p w:rsidR="00C206CF" w:rsidRPr="00AF76AD" w:rsidRDefault="00C206CF" w:rsidP="00AF76AD"/>
    <w:p w:rsidR="008B6358" w:rsidRPr="00C730E6" w:rsidRDefault="008B6358" w:rsidP="00C730E6">
      <w:pPr>
        <w:shd w:val="clear" w:color="auto" w:fill="BFBFBF" w:themeFill="background1" w:themeFillShade="BF"/>
        <w:rPr>
          <w:b/>
        </w:rPr>
      </w:pPr>
      <w:r w:rsidRPr="00AF76AD">
        <w:t xml:space="preserve">Job: </w:t>
      </w:r>
      <w:r w:rsidRPr="00C730E6">
        <w:rPr>
          <w:b/>
        </w:rPr>
        <w:t>GUI Elements (</w:t>
      </w:r>
      <w:r w:rsidR="00C206CF">
        <w:rPr>
          <w:b/>
        </w:rPr>
        <w:t>0.25</w:t>
      </w:r>
      <w:r w:rsidRPr="00C730E6">
        <w:rPr>
          <w:b/>
        </w:rPr>
        <w:t>)</w:t>
      </w:r>
    </w:p>
    <w:p w:rsidR="008B6358" w:rsidRPr="00AF76AD" w:rsidRDefault="008B6358" w:rsidP="00AF76AD">
      <w:r w:rsidRPr="00AF76AD">
        <w:t xml:space="preserve">Assigned: </w:t>
      </w:r>
      <w:r w:rsidR="00C206CF">
        <w:t>Rock</w:t>
      </w:r>
      <w:r w:rsidR="00A16D1F">
        <w:t xml:space="preserve">, Nick </w:t>
      </w:r>
      <w:proofErr w:type="spellStart"/>
      <w:r w:rsidR="00A16D1F">
        <w:t>Leyder</w:t>
      </w:r>
      <w:proofErr w:type="spellEnd"/>
      <w:r w:rsidR="00A16D1F">
        <w:t xml:space="preserve">, Corey </w:t>
      </w:r>
    </w:p>
    <w:p w:rsidR="008B6358" w:rsidRPr="00AF76AD" w:rsidRDefault="008B6358" w:rsidP="00AF76AD">
      <w:r w:rsidRPr="00AF76AD">
        <w:t xml:space="preserve">Deliverables:  </w:t>
      </w:r>
    </w:p>
    <w:p w:rsidR="002E2796" w:rsidRPr="00AF76AD" w:rsidRDefault="002E2796" w:rsidP="00AF76AD">
      <w:pPr>
        <w:pStyle w:val="ListParagraph"/>
        <w:numPr>
          <w:ilvl w:val="0"/>
          <w:numId w:val="1"/>
        </w:numPr>
      </w:pPr>
      <w:r w:rsidRPr="00AF76AD">
        <w:t>Medium priority:</w:t>
      </w:r>
    </w:p>
    <w:p w:rsidR="00793A21" w:rsidRDefault="00793A21" w:rsidP="00AF76AD">
      <w:pPr>
        <w:pStyle w:val="ListParagraph"/>
        <w:numPr>
          <w:ilvl w:val="1"/>
          <w:numId w:val="1"/>
        </w:numPr>
      </w:pPr>
      <w:r>
        <w:t>Login screen: Draw a box around selected class.</w:t>
      </w:r>
    </w:p>
    <w:p w:rsidR="00793A21" w:rsidRDefault="00793A21" w:rsidP="00AF76AD">
      <w:pPr>
        <w:pStyle w:val="ListParagraph"/>
        <w:numPr>
          <w:ilvl w:val="1"/>
          <w:numId w:val="1"/>
        </w:numPr>
      </w:pPr>
      <w:r w:rsidRPr="00A16D1F">
        <w:rPr>
          <w:highlight w:val="darkGreen"/>
        </w:rPr>
        <w:t>Only draw line on selected text box.</w:t>
      </w:r>
    </w:p>
    <w:p w:rsidR="008B6358" w:rsidRPr="00AF76AD" w:rsidRDefault="008B6358" w:rsidP="00AF76AD">
      <w:pPr>
        <w:pStyle w:val="ListParagraph"/>
      </w:pPr>
    </w:p>
    <w:p w:rsidR="008B6358" w:rsidRPr="00AF76AD" w:rsidRDefault="008B6358" w:rsidP="00AF76AD">
      <w:pPr>
        <w:shd w:val="clear" w:color="auto" w:fill="A6A6A6" w:themeFill="background1" w:themeFillShade="A6"/>
        <w:rPr>
          <w:b/>
        </w:rPr>
      </w:pPr>
      <w:r w:rsidRPr="00AF76AD">
        <w:t xml:space="preserve">Job: </w:t>
      </w:r>
      <w:r w:rsidRPr="00AF76AD">
        <w:rPr>
          <w:b/>
        </w:rPr>
        <w:t>World map (</w:t>
      </w:r>
      <w:r w:rsidR="00C206CF">
        <w:rPr>
          <w:b/>
        </w:rPr>
        <w:t>3</w:t>
      </w:r>
      <w:r w:rsidRPr="00AF76AD">
        <w:rPr>
          <w:b/>
        </w:rPr>
        <w:t xml:space="preserve">) </w:t>
      </w:r>
    </w:p>
    <w:p w:rsidR="008B6358" w:rsidRPr="00AF76AD" w:rsidRDefault="008B6358" w:rsidP="00AF76AD">
      <w:r w:rsidRPr="00AF76AD">
        <w:t xml:space="preserve">Assigned: </w:t>
      </w:r>
      <w:r w:rsidR="00C206CF">
        <w:t>Aaron, Clinton</w:t>
      </w:r>
    </w:p>
    <w:p w:rsidR="008B6358" w:rsidRPr="00AF76AD" w:rsidRDefault="008B6358" w:rsidP="00AF76AD">
      <w:r w:rsidRPr="00AF76AD">
        <w:t>Deliverables:</w:t>
      </w:r>
    </w:p>
    <w:p w:rsidR="008B6358" w:rsidRPr="00AF76AD" w:rsidRDefault="008B6358" w:rsidP="00AF76AD">
      <w:pPr>
        <w:pStyle w:val="ListParagraph"/>
        <w:numPr>
          <w:ilvl w:val="0"/>
          <w:numId w:val="2"/>
        </w:numPr>
      </w:pPr>
      <w:r w:rsidRPr="00AF76AD">
        <w:t>Top priority:</w:t>
      </w:r>
    </w:p>
    <w:p w:rsidR="00CE18FC" w:rsidRDefault="00CE18FC" w:rsidP="00CE18FC">
      <w:pPr>
        <w:pStyle w:val="ListParagraph"/>
        <w:numPr>
          <w:ilvl w:val="1"/>
          <w:numId w:val="2"/>
        </w:numPr>
      </w:pPr>
      <w:r>
        <w:t>Include a list of enemies in the Zone class – create Enemy objects at appropriate times.</w:t>
      </w:r>
    </w:p>
    <w:p w:rsidR="00CE18FC" w:rsidRDefault="00CE18FC" w:rsidP="00CE18FC">
      <w:pPr>
        <w:pStyle w:val="ListParagraph"/>
        <w:numPr>
          <w:ilvl w:val="1"/>
          <w:numId w:val="2"/>
        </w:numPr>
      </w:pPr>
      <w:r>
        <w:t>Additional .map file sections:</w:t>
      </w:r>
    </w:p>
    <w:p w:rsidR="00CE18FC" w:rsidRDefault="00CE18FC" w:rsidP="00CE18FC">
      <w:pPr>
        <w:pStyle w:val="ListParagraph"/>
        <w:numPr>
          <w:ilvl w:val="2"/>
          <w:numId w:val="2"/>
        </w:numPr>
      </w:pPr>
      <w:r>
        <w:t>#enemies, spawn points</w:t>
      </w:r>
    </w:p>
    <w:p w:rsidR="00AF76AD" w:rsidRDefault="00AF76AD" w:rsidP="00AF76AD">
      <w:pPr>
        <w:pStyle w:val="ListParagraph"/>
        <w:numPr>
          <w:ilvl w:val="1"/>
          <w:numId w:val="2"/>
        </w:numPr>
      </w:pPr>
      <w:r>
        <w:t>Slow and Environment damage (e.g. lava)</w:t>
      </w:r>
    </w:p>
    <w:p w:rsidR="007356C7" w:rsidRDefault="007356C7" w:rsidP="00AF76AD">
      <w:pPr>
        <w:pStyle w:val="ListParagraph"/>
        <w:numPr>
          <w:ilvl w:val="1"/>
          <w:numId w:val="2"/>
        </w:numPr>
      </w:pPr>
      <w:r>
        <w:t xml:space="preserve">Set warps to have entry-points (get rid of </w:t>
      </w:r>
      <w:proofErr w:type="spellStart"/>
      <w:r>
        <w:t>pos</w:t>
      </w:r>
      <w:proofErr w:type="spellEnd"/>
      <w:r>
        <w:t xml:space="preserve"> section of .map file</w:t>
      </w:r>
      <w:r w:rsidR="00CE18FC">
        <w:t>??</w:t>
      </w:r>
      <w:r>
        <w:t>)</w:t>
      </w:r>
    </w:p>
    <w:p w:rsidR="006A5482" w:rsidRDefault="007356C7" w:rsidP="00CE18FC">
      <w:pPr>
        <w:pStyle w:val="ListParagraph"/>
        <w:numPr>
          <w:ilvl w:val="1"/>
          <w:numId w:val="2"/>
        </w:numPr>
      </w:pPr>
      <w:r>
        <w:t>Get one copy of all files in the trunk folder (including map editor)</w:t>
      </w:r>
    </w:p>
    <w:p w:rsidR="007356C7" w:rsidRDefault="00CE18FC" w:rsidP="007356C7">
      <w:pPr>
        <w:pStyle w:val="ListParagraph"/>
        <w:numPr>
          <w:ilvl w:val="0"/>
          <w:numId w:val="2"/>
        </w:numPr>
      </w:pPr>
      <w:r>
        <w:t>Very l</w:t>
      </w:r>
      <w:r w:rsidR="007356C7">
        <w:t>ow priority:</w:t>
      </w:r>
    </w:p>
    <w:p w:rsidR="007356C7" w:rsidRDefault="007356C7" w:rsidP="007356C7">
      <w:pPr>
        <w:pStyle w:val="ListParagraph"/>
        <w:numPr>
          <w:ilvl w:val="1"/>
          <w:numId w:val="2"/>
        </w:numPr>
      </w:pPr>
      <w:r>
        <w:t>Key-press ‘help’ in map editor.</w:t>
      </w:r>
    </w:p>
    <w:p w:rsidR="00CE18FC" w:rsidRDefault="00CE18FC" w:rsidP="00CE18FC">
      <w:pPr>
        <w:pStyle w:val="ListParagraph"/>
        <w:numPr>
          <w:ilvl w:val="1"/>
          <w:numId w:val="2"/>
        </w:numPr>
      </w:pPr>
      <w:r>
        <w:t>Display row/column numbers in map editor.</w:t>
      </w:r>
    </w:p>
    <w:p w:rsidR="00CE18FC" w:rsidRPr="00AF76AD" w:rsidRDefault="00CE18FC" w:rsidP="00CE18FC">
      <w:pPr>
        <w:pStyle w:val="ListParagraph"/>
        <w:numPr>
          <w:ilvl w:val="1"/>
          <w:numId w:val="2"/>
        </w:numPr>
      </w:pPr>
      <w:r>
        <w:t xml:space="preserve">Day </w:t>
      </w:r>
      <w:r>
        <w:sym w:font="Wingdings" w:char="F0F3"/>
      </w:r>
      <w:r>
        <w:t xml:space="preserve"> Night transition</w:t>
      </w:r>
    </w:p>
    <w:p w:rsidR="008B6358" w:rsidRPr="00AF76AD" w:rsidRDefault="008B6358" w:rsidP="00AF76AD"/>
    <w:p w:rsidR="008B6358" w:rsidRPr="00AF76AD" w:rsidRDefault="008B6358" w:rsidP="00AF76AD">
      <w:pPr>
        <w:pStyle w:val="ListParagraph"/>
      </w:pPr>
    </w:p>
    <w:p w:rsidR="008B6358" w:rsidRPr="00B71489" w:rsidRDefault="008B6358" w:rsidP="00B71489">
      <w:pPr>
        <w:shd w:val="clear" w:color="auto" w:fill="BFBFBF" w:themeFill="background1" w:themeFillShade="BF"/>
        <w:rPr>
          <w:b/>
        </w:rPr>
      </w:pPr>
      <w:r w:rsidRPr="00AF76AD">
        <w:t xml:space="preserve">Job: </w:t>
      </w:r>
      <w:r w:rsidRPr="00B71489">
        <w:rPr>
          <w:b/>
        </w:rPr>
        <w:t>Player (</w:t>
      </w:r>
      <w:r w:rsidR="00C206CF">
        <w:rPr>
          <w:b/>
        </w:rPr>
        <w:t>6</w:t>
      </w:r>
      <w:r w:rsidRPr="00B71489">
        <w:rPr>
          <w:b/>
        </w:rPr>
        <w:t>)</w:t>
      </w:r>
    </w:p>
    <w:p w:rsidR="008B6358" w:rsidRPr="00AF76AD" w:rsidRDefault="008B6358" w:rsidP="00AF76AD">
      <w:r w:rsidRPr="00AF76AD">
        <w:t xml:space="preserve">Assigned: </w:t>
      </w:r>
      <w:r w:rsidR="00C206CF">
        <w:t>Justin, Cameron, Nick Linton, DJ, Jordan, John</w:t>
      </w:r>
    </w:p>
    <w:p w:rsidR="008B6358" w:rsidRPr="00AF76AD" w:rsidRDefault="008B6358" w:rsidP="00AF76AD">
      <w:r w:rsidRPr="00AF76AD">
        <w:t>Deliverables:</w:t>
      </w:r>
    </w:p>
    <w:p w:rsidR="00C65B08" w:rsidRPr="00AF76AD" w:rsidRDefault="00C65B08" w:rsidP="00AF76AD">
      <w:pPr>
        <w:pStyle w:val="ListParagraph"/>
        <w:numPr>
          <w:ilvl w:val="0"/>
          <w:numId w:val="3"/>
        </w:numPr>
      </w:pPr>
      <w:r w:rsidRPr="00AF76AD">
        <w:t>Top priority:</w:t>
      </w:r>
    </w:p>
    <w:p w:rsidR="00B71489" w:rsidRDefault="00B71489" w:rsidP="00AF76AD">
      <w:pPr>
        <w:pStyle w:val="ListParagraph"/>
        <w:numPr>
          <w:ilvl w:val="1"/>
          <w:numId w:val="3"/>
        </w:numPr>
      </w:pPr>
      <w:r>
        <w:t>Integration</w:t>
      </w:r>
    </w:p>
    <w:p w:rsidR="00B71489" w:rsidRDefault="00B71489" w:rsidP="00B71489">
      <w:pPr>
        <w:pStyle w:val="ListParagraph"/>
        <w:numPr>
          <w:ilvl w:val="2"/>
          <w:numId w:val="3"/>
        </w:numPr>
      </w:pPr>
      <w:r>
        <w:t xml:space="preserve">Get all code into </w:t>
      </w:r>
      <w:proofErr w:type="gramStart"/>
      <w:r>
        <w:t>trunk,</w:t>
      </w:r>
      <w:proofErr w:type="gramEnd"/>
      <w:r>
        <w:t xml:space="preserve"> get rid of all other copies.</w:t>
      </w:r>
    </w:p>
    <w:p w:rsidR="00B71489" w:rsidRPr="007756CA" w:rsidRDefault="00B71489" w:rsidP="00B71489">
      <w:pPr>
        <w:pStyle w:val="ListParagraph"/>
        <w:numPr>
          <w:ilvl w:val="2"/>
          <w:numId w:val="3"/>
        </w:numPr>
        <w:rPr>
          <w:highlight w:val="green"/>
        </w:rPr>
      </w:pPr>
      <w:r w:rsidRPr="007756CA">
        <w:rPr>
          <w:highlight w:val="green"/>
        </w:rPr>
        <w:t>Spawn point changes to .map file use this to create enemies in the map.</w:t>
      </w:r>
    </w:p>
    <w:p w:rsidR="00B71489" w:rsidRDefault="00B71489" w:rsidP="00B71489">
      <w:pPr>
        <w:pStyle w:val="ListParagraph"/>
        <w:numPr>
          <w:ilvl w:val="1"/>
          <w:numId w:val="3"/>
        </w:numPr>
      </w:pPr>
      <w:r>
        <w:t>Enemies:</w:t>
      </w:r>
    </w:p>
    <w:p w:rsidR="00C56A5C" w:rsidRPr="00AB59D6" w:rsidRDefault="00C56A5C" w:rsidP="00B71489">
      <w:pPr>
        <w:pStyle w:val="ListParagraph"/>
        <w:numPr>
          <w:ilvl w:val="2"/>
          <w:numId w:val="3"/>
        </w:numPr>
        <w:rPr>
          <w:highlight w:val="green"/>
        </w:rPr>
      </w:pPr>
      <w:proofErr w:type="gramStart"/>
      <w:r w:rsidRPr="00AB59D6">
        <w:rPr>
          <w:highlight w:val="green"/>
        </w:rPr>
        <w:t>Enemy bullets in world coordinates</w:t>
      </w:r>
      <w:proofErr w:type="gramEnd"/>
      <w:r w:rsidRPr="00AB59D6">
        <w:rPr>
          <w:highlight w:val="green"/>
        </w:rPr>
        <w:t>.</w:t>
      </w:r>
    </w:p>
    <w:p w:rsidR="00B71489" w:rsidRPr="007756CA" w:rsidRDefault="00B71489" w:rsidP="00B71489">
      <w:pPr>
        <w:pStyle w:val="ListParagraph"/>
        <w:numPr>
          <w:ilvl w:val="2"/>
          <w:numId w:val="3"/>
        </w:numPr>
        <w:rPr>
          <w:highlight w:val="green"/>
        </w:rPr>
      </w:pPr>
      <w:r w:rsidRPr="007756CA">
        <w:rPr>
          <w:highlight w:val="green"/>
        </w:rPr>
        <w:t>Enemy bullet – player Hit detection (make health bar go down)</w:t>
      </w:r>
    </w:p>
    <w:p w:rsidR="00B71489" w:rsidRDefault="00B71489" w:rsidP="00AF76AD">
      <w:pPr>
        <w:pStyle w:val="ListParagraph"/>
        <w:numPr>
          <w:ilvl w:val="1"/>
          <w:numId w:val="3"/>
        </w:numPr>
      </w:pPr>
      <w:r>
        <w:lastRenderedPageBreak/>
        <w:t>Player</w:t>
      </w:r>
    </w:p>
    <w:p w:rsidR="00476833" w:rsidRDefault="00A76BD8" w:rsidP="00B71489">
      <w:pPr>
        <w:pStyle w:val="ListParagraph"/>
        <w:numPr>
          <w:ilvl w:val="2"/>
          <w:numId w:val="3"/>
        </w:numPr>
      </w:pPr>
      <w:r>
        <w:t xml:space="preserve">Move all code to the player.py class.  </w:t>
      </w:r>
      <w:r w:rsidR="00476833">
        <w:t xml:space="preserve">Serialize / </w:t>
      </w:r>
      <w:proofErr w:type="spellStart"/>
      <w:r w:rsidR="00476833">
        <w:t>deserialize</w:t>
      </w:r>
      <w:proofErr w:type="spellEnd"/>
      <w:r w:rsidR="00476833">
        <w:t xml:space="preserve"> method.</w:t>
      </w:r>
    </w:p>
    <w:p w:rsidR="00B71489" w:rsidRPr="008F422B" w:rsidRDefault="00B71489" w:rsidP="00B71489">
      <w:pPr>
        <w:pStyle w:val="ListParagraph"/>
        <w:numPr>
          <w:ilvl w:val="2"/>
          <w:numId w:val="3"/>
        </w:numPr>
        <w:rPr>
          <w:highlight w:val="green"/>
        </w:rPr>
      </w:pPr>
      <w:r w:rsidRPr="008F422B">
        <w:rPr>
          <w:highlight w:val="green"/>
        </w:rPr>
        <w:t>Floating text creation: fadeout, gradual scrolling up, dis-appearing; integrate with player class (</w:t>
      </w:r>
      <w:proofErr w:type="spellStart"/>
      <w:r w:rsidRPr="008F422B">
        <w:rPr>
          <w:highlight w:val="green"/>
        </w:rPr>
        <w:t>addText</w:t>
      </w:r>
      <w:proofErr w:type="spellEnd"/>
      <w:r w:rsidRPr="008F422B">
        <w:rPr>
          <w:highlight w:val="green"/>
        </w:rPr>
        <w:t>)</w:t>
      </w:r>
    </w:p>
    <w:p w:rsidR="00476833" w:rsidRDefault="00B71489" w:rsidP="00B71489">
      <w:pPr>
        <w:pStyle w:val="ListParagraph"/>
        <w:numPr>
          <w:ilvl w:val="1"/>
          <w:numId w:val="3"/>
        </w:numPr>
      </w:pPr>
      <w:r>
        <w:t>Player and Enemy:</w:t>
      </w:r>
    </w:p>
    <w:p w:rsidR="00476833" w:rsidRPr="00CB4A88" w:rsidRDefault="00476833" w:rsidP="00B71489">
      <w:pPr>
        <w:pStyle w:val="ListParagraph"/>
        <w:numPr>
          <w:ilvl w:val="2"/>
          <w:numId w:val="3"/>
        </w:numPr>
        <w:rPr>
          <w:highlight w:val="green"/>
        </w:rPr>
      </w:pPr>
      <w:bookmarkStart w:id="0" w:name="_GoBack"/>
      <w:bookmarkEnd w:id="0"/>
      <w:r w:rsidRPr="00CB4A88">
        <w:rPr>
          <w:highlight w:val="green"/>
        </w:rPr>
        <w:t>Integrate Sound code (wherever it is)</w:t>
      </w:r>
    </w:p>
    <w:p w:rsidR="00B71489" w:rsidRPr="00CB4A88" w:rsidRDefault="00B71489" w:rsidP="00B71489">
      <w:pPr>
        <w:pStyle w:val="ListParagraph"/>
        <w:numPr>
          <w:ilvl w:val="2"/>
          <w:numId w:val="3"/>
        </w:numPr>
        <w:rPr>
          <w:highlight w:val="green"/>
        </w:rPr>
      </w:pPr>
      <w:proofErr w:type="spellStart"/>
      <w:r w:rsidRPr="00CB4A88">
        <w:rPr>
          <w:highlight w:val="green"/>
        </w:rPr>
        <w:t>Cooldown</w:t>
      </w:r>
      <w:proofErr w:type="spellEnd"/>
      <w:r w:rsidRPr="00CB4A88">
        <w:rPr>
          <w:highlight w:val="green"/>
        </w:rPr>
        <w:t xml:space="preserve"> timer for shots.</w:t>
      </w:r>
    </w:p>
    <w:p w:rsidR="008B6358" w:rsidRPr="00AF76AD" w:rsidRDefault="008B6358" w:rsidP="00AF76AD">
      <w:pPr>
        <w:pStyle w:val="ListParagraph"/>
      </w:pPr>
    </w:p>
    <w:p w:rsidR="008B6358" w:rsidRPr="00AF76AD" w:rsidRDefault="008B6358" w:rsidP="00793A21">
      <w:pPr>
        <w:shd w:val="clear" w:color="auto" w:fill="BFBFBF" w:themeFill="background1" w:themeFillShade="BF"/>
      </w:pPr>
      <w:r w:rsidRPr="00AF76AD">
        <w:t xml:space="preserve">Job: </w:t>
      </w:r>
      <w:r w:rsidRPr="00B71489">
        <w:rPr>
          <w:b/>
        </w:rPr>
        <w:t>Audio</w:t>
      </w:r>
      <w:r w:rsidR="00C730E6">
        <w:rPr>
          <w:b/>
        </w:rPr>
        <w:t xml:space="preserve"> (</w:t>
      </w:r>
      <w:r w:rsidR="00A76BD8">
        <w:rPr>
          <w:b/>
        </w:rPr>
        <w:t>0.5</w:t>
      </w:r>
      <w:r w:rsidR="00C730E6">
        <w:rPr>
          <w:b/>
        </w:rPr>
        <w:t>)</w:t>
      </w:r>
    </w:p>
    <w:p w:rsidR="00B71489" w:rsidRDefault="00C206CF" w:rsidP="00AF76AD">
      <w:r>
        <w:t xml:space="preserve">Assigned: </w:t>
      </w:r>
      <w:proofErr w:type="spellStart"/>
      <w:r>
        <w:t>Vinny</w:t>
      </w:r>
      <w:proofErr w:type="spellEnd"/>
    </w:p>
    <w:p w:rsidR="008B6358" w:rsidRPr="00AF76AD" w:rsidRDefault="008B6358" w:rsidP="00AF76AD">
      <w:r w:rsidRPr="00AF76AD">
        <w:t>Deliverables:</w:t>
      </w:r>
    </w:p>
    <w:p w:rsidR="002E2796" w:rsidRPr="00AF76AD" w:rsidRDefault="002E2796" w:rsidP="00AF76AD">
      <w:pPr>
        <w:pStyle w:val="ListParagraph"/>
        <w:numPr>
          <w:ilvl w:val="0"/>
          <w:numId w:val="6"/>
        </w:numPr>
      </w:pPr>
      <w:r w:rsidRPr="00AF76AD">
        <w:t>Top priority:</w:t>
      </w:r>
    </w:p>
    <w:p w:rsidR="00857B30" w:rsidRDefault="00B71489" w:rsidP="00793A21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SoundFX</w:t>
      </w:r>
      <w:proofErr w:type="spellEnd"/>
      <w:r>
        <w:t xml:space="preserve"> database into trunk.</w:t>
      </w:r>
    </w:p>
    <w:p w:rsidR="00A76BD8" w:rsidRPr="00AF76AD" w:rsidRDefault="00A76BD8" w:rsidP="00793A21">
      <w:pPr>
        <w:pStyle w:val="ListParagraph"/>
        <w:numPr>
          <w:ilvl w:val="1"/>
          <w:numId w:val="6"/>
        </w:numPr>
      </w:pPr>
      <w:r>
        <w:t>Find enough sounds for our 8 current enemy sprites</w:t>
      </w:r>
    </w:p>
    <w:p w:rsidR="00857B30" w:rsidRPr="00AF76AD" w:rsidRDefault="00857B30" w:rsidP="00AF76AD"/>
    <w:p w:rsidR="00B83AD5" w:rsidRPr="00AF76AD" w:rsidRDefault="00B83AD5" w:rsidP="00AF76AD"/>
    <w:p w:rsidR="00B83AD5" w:rsidRPr="00C730E6" w:rsidRDefault="00C730E6" w:rsidP="00C730E6">
      <w:pPr>
        <w:shd w:val="clear" w:color="auto" w:fill="BFBFBF" w:themeFill="background1" w:themeFillShade="BF"/>
        <w:rPr>
          <w:b/>
        </w:rPr>
      </w:pPr>
      <w:r>
        <w:t xml:space="preserve">Job: </w:t>
      </w:r>
      <w:r>
        <w:rPr>
          <w:b/>
        </w:rPr>
        <w:t>Network (</w:t>
      </w:r>
      <w:r w:rsidR="0085496E" w:rsidRPr="00C730E6">
        <w:rPr>
          <w:b/>
        </w:rPr>
        <w:t>)</w:t>
      </w:r>
    </w:p>
    <w:p w:rsidR="0084463E" w:rsidRPr="00AF76AD" w:rsidRDefault="0084463E" w:rsidP="00AF76AD">
      <w:r w:rsidRPr="00AF76AD">
        <w:t xml:space="preserve">Assigned: </w:t>
      </w:r>
      <w:r w:rsidR="00C206CF">
        <w:t xml:space="preserve">Jason, Nick </w:t>
      </w:r>
      <w:proofErr w:type="spellStart"/>
      <w:r w:rsidR="00C206CF">
        <w:t>Leyder</w:t>
      </w:r>
      <w:proofErr w:type="spellEnd"/>
      <w:r w:rsidR="00C206CF">
        <w:t>, Corey</w:t>
      </w:r>
    </w:p>
    <w:p w:rsidR="00B83AD5" w:rsidRPr="00AF76AD" w:rsidRDefault="00B83AD5" w:rsidP="00AF76AD">
      <w:r w:rsidRPr="00AF76AD">
        <w:t>Tasks:</w:t>
      </w:r>
    </w:p>
    <w:p w:rsidR="00EB4454" w:rsidRPr="00AF76AD" w:rsidRDefault="00EB4454" w:rsidP="00AF76AD">
      <w:pPr>
        <w:pStyle w:val="ListParagraph"/>
        <w:numPr>
          <w:ilvl w:val="0"/>
          <w:numId w:val="6"/>
        </w:numPr>
      </w:pPr>
      <w:r w:rsidRPr="00AF76AD">
        <w:t>High priority:</w:t>
      </w:r>
    </w:p>
    <w:p w:rsidR="00EB4454" w:rsidRPr="00A16D1F" w:rsidRDefault="00B83AD5" w:rsidP="00793A21">
      <w:pPr>
        <w:pStyle w:val="ListParagraph"/>
        <w:numPr>
          <w:ilvl w:val="1"/>
          <w:numId w:val="6"/>
        </w:numPr>
        <w:rPr>
          <w:highlight w:val="darkGreen"/>
        </w:rPr>
      </w:pPr>
      <w:r w:rsidRPr="00A16D1F">
        <w:rPr>
          <w:highlight w:val="darkGreen"/>
        </w:rPr>
        <w:t>New Account</w:t>
      </w:r>
      <w:r w:rsidR="00793A21" w:rsidRPr="00A16D1F">
        <w:rPr>
          <w:highlight w:val="darkGreen"/>
        </w:rPr>
        <w:t>: Include class data</w:t>
      </w:r>
    </w:p>
    <w:p w:rsidR="00793A21" w:rsidRPr="00A16D1F" w:rsidRDefault="00793A21" w:rsidP="00793A21">
      <w:pPr>
        <w:pStyle w:val="ListParagraph"/>
        <w:numPr>
          <w:ilvl w:val="1"/>
          <w:numId w:val="6"/>
        </w:numPr>
        <w:rPr>
          <w:highlight w:val="darkGreen"/>
        </w:rPr>
      </w:pPr>
      <w:r w:rsidRPr="00A16D1F">
        <w:rPr>
          <w:highlight w:val="darkGreen"/>
        </w:rPr>
        <w:t>Chat: Display in-game (on all connected players)</w:t>
      </w:r>
    </w:p>
    <w:p w:rsidR="00793A21" w:rsidRPr="00AF76AD" w:rsidRDefault="00793A21" w:rsidP="00793A21">
      <w:pPr>
        <w:pStyle w:val="ListParagraph"/>
        <w:numPr>
          <w:ilvl w:val="1"/>
          <w:numId w:val="6"/>
        </w:numPr>
      </w:pPr>
      <w:r>
        <w:t xml:space="preserve">Assist player class in serialize / </w:t>
      </w:r>
      <w:proofErr w:type="spellStart"/>
      <w:r>
        <w:t>deserialize</w:t>
      </w:r>
      <w:proofErr w:type="spellEnd"/>
      <w:r>
        <w:t xml:space="preserve"> methods.</w:t>
      </w:r>
    </w:p>
    <w:p w:rsidR="00B83AD5" w:rsidRDefault="00B83AD5" w:rsidP="00AF76AD"/>
    <w:p w:rsidR="007356C7" w:rsidRDefault="007356C7" w:rsidP="00AF76AD"/>
    <w:p w:rsidR="007356C7" w:rsidRPr="00AF76AD" w:rsidRDefault="007356C7" w:rsidP="007356C7">
      <w:pPr>
        <w:shd w:val="clear" w:color="auto" w:fill="A6A6A6" w:themeFill="background1" w:themeFillShade="A6"/>
        <w:rPr>
          <w:b/>
        </w:rPr>
      </w:pPr>
      <w:r w:rsidRPr="00AF76AD">
        <w:t xml:space="preserve">Job: </w:t>
      </w:r>
      <w:r>
        <w:rPr>
          <w:b/>
        </w:rPr>
        <w:t>Level Design</w:t>
      </w:r>
      <w:r w:rsidRPr="00AF76AD">
        <w:rPr>
          <w:b/>
        </w:rPr>
        <w:t xml:space="preserve"> </w:t>
      </w:r>
      <w:r w:rsidR="00C730E6">
        <w:rPr>
          <w:b/>
        </w:rPr>
        <w:t>()</w:t>
      </w:r>
    </w:p>
    <w:p w:rsidR="007356C7" w:rsidRDefault="007356C7" w:rsidP="007356C7">
      <w:r w:rsidRPr="00AF76AD">
        <w:t xml:space="preserve">Assigned: </w:t>
      </w:r>
      <w:proofErr w:type="spellStart"/>
      <w:r w:rsidR="00C206CF">
        <w:t>Vinny</w:t>
      </w:r>
      <w:proofErr w:type="spellEnd"/>
      <w:r w:rsidR="00C206CF">
        <w:t xml:space="preserve"> (0.5), Chris, Quincy</w:t>
      </w:r>
    </w:p>
    <w:p w:rsidR="007356C7" w:rsidRDefault="007356C7" w:rsidP="007356C7">
      <w:r>
        <w:t>Tasks:</w:t>
      </w:r>
    </w:p>
    <w:p w:rsidR="007356C7" w:rsidRDefault="007356C7" w:rsidP="007356C7">
      <w:pPr>
        <w:pStyle w:val="ListParagraph"/>
        <w:numPr>
          <w:ilvl w:val="0"/>
          <w:numId w:val="9"/>
        </w:numPr>
      </w:pPr>
      <w:r>
        <w:t>Top priority:</w:t>
      </w:r>
    </w:p>
    <w:p w:rsidR="007356C7" w:rsidRDefault="007356C7" w:rsidP="007356C7">
      <w:pPr>
        <w:pStyle w:val="ListParagraph"/>
        <w:numPr>
          <w:ilvl w:val="1"/>
          <w:numId w:val="9"/>
        </w:numPr>
      </w:pPr>
      <w:r>
        <w:t xml:space="preserve">Make the .map files for each zone (use </w:t>
      </w:r>
      <w:proofErr w:type="spellStart"/>
      <w:r>
        <w:t>Vinny’s</w:t>
      </w:r>
      <w:proofErr w:type="spellEnd"/>
      <w:r>
        <w:t xml:space="preserve"> concept art</w:t>
      </w:r>
      <w:r w:rsidR="00DC44B4">
        <w:t>)</w:t>
      </w:r>
    </w:p>
    <w:p w:rsidR="007356C7" w:rsidRDefault="007356C7" w:rsidP="007356C7">
      <w:pPr>
        <w:pStyle w:val="ListParagraph"/>
        <w:numPr>
          <w:ilvl w:val="0"/>
          <w:numId w:val="9"/>
        </w:numPr>
      </w:pPr>
      <w:r>
        <w:t>Medium-high priority:</w:t>
      </w:r>
    </w:p>
    <w:p w:rsidR="007356C7" w:rsidRPr="00AF76AD" w:rsidRDefault="007356C7" w:rsidP="00DC44B4">
      <w:pPr>
        <w:pStyle w:val="ListParagraph"/>
        <w:numPr>
          <w:ilvl w:val="1"/>
          <w:numId w:val="9"/>
        </w:numPr>
      </w:pPr>
      <w:r>
        <w:t xml:space="preserve">Add “extra” .map sections (e.g. exits, spawn points, </w:t>
      </w:r>
      <w:r w:rsidR="006A5482">
        <w:t xml:space="preserve">overlays, </w:t>
      </w:r>
      <w:proofErr w:type="spellStart"/>
      <w:r>
        <w:t>etc</w:t>
      </w:r>
      <w:proofErr w:type="spellEnd"/>
      <w:proofErr w:type="gramStart"/>
      <w:r>
        <w:t>)</w:t>
      </w:r>
      <w:r w:rsidR="00C56A5C" w:rsidRPr="00C56A5C">
        <w:t xml:space="preserve"> </w:t>
      </w:r>
      <w:r w:rsidR="00C56A5C">
        <w:t xml:space="preserve"> –</w:t>
      </w:r>
      <w:proofErr w:type="gramEnd"/>
      <w:r w:rsidR="00C56A5C">
        <w:t xml:space="preserve"> use the readme.txt file for info on how to structure the extra sections.</w:t>
      </w:r>
    </w:p>
    <w:p w:rsidR="007356C7" w:rsidRPr="00AF76AD" w:rsidRDefault="007356C7" w:rsidP="00AF76AD"/>
    <w:p w:rsidR="00B83AD5" w:rsidRPr="00AF76AD" w:rsidRDefault="00B83AD5" w:rsidP="00AF76AD"/>
    <w:p w:rsidR="008B6358" w:rsidRPr="00AF76AD" w:rsidRDefault="008B6358" w:rsidP="00AF76AD"/>
    <w:p w:rsidR="008B6358" w:rsidRPr="00AF76AD" w:rsidRDefault="008B6358" w:rsidP="00AF76AD"/>
    <w:sectPr w:rsidR="008B6358" w:rsidRPr="00AF76AD" w:rsidSect="00BE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E1"/>
    <w:multiLevelType w:val="hybridMultilevel"/>
    <w:tmpl w:val="AC7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393A9C"/>
    <w:multiLevelType w:val="hybridMultilevel"/>
    <w:tmpl w:val="743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26080"/>
    <w:multiLevelType w:val="hybridMultilevel"/>
    <w:tmpl w:val="CCD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17C58B4"/>
    <w:multiLevelType w:val="hybridMultilevel"/>
    <w:tmpl w:val="584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52D70"/>
    <w:multiLevelType w:val="hybridMultilevel"/>
    <w:tmpl w:val="7684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3A624BD"/>
    <w:multiLevelType w:val="hybridMultilevel"/>
    <w:tmpl w:val="42C6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83E2D"/>
    <w:multiLevelType w:val="hybridMultilevel"/>
    <w:tmpl w:val="1156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FAE586F"/>
    <w:multiLevelType w:val="hybridMultilevel"/>
    <w:tmpl w:val="D0C0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36B43"/>
    <w:multiLevelType w:val="hybridMultilevel"/>
    <w:tmpl w:val="687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F716A92"/>
    <w:multiLevelType w:val="hybridMultilevel"/>
    <w:tmpl w:val="7660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EF"/>
    <w:rsid w:val="00031F9A"/>
    <w:rsid w:val="00042BDD"/>
    <w:rsid w:val="000A3497"/>
    <w:rsid w:val="000F4DEB"/>
    <w:rsid w:val="00145360"/>
    <w:rsid w:val="001511BB"/>
    <w:rsid w:val="001D1659"/>
    <w:rsid w:val="001D3A7A"/>
    <w:rsid w:val="001E75F2"/>
    <w:rsid w:val="002005B7"/>
    <w:rsid w:val="0020665B"/>
    <w:rsid w:val="00212FD8"/>
    <w:rsid w:val="00226F32"/>
    <w:rsid w:val="00241DAC"/>
    <w:rsid w:val="0027300D"/>
    <w:rsid w:val="002E2796"/>
    <w:rsid w:val="002E51E1"/>
    <w:rsid w:val="002F328D"/>
    <w:rsid w:val="00302F14"/>
    <w:rsid w:val="0030761F"/>
    <w:rsid w:val="0032703E"/>
    <w:rsid w:val="003465F6"/>
    <w:rsid w:val="00383C5A"/>
    <w:rsid w:val="003B34AC"/>
    <w:rsid w:val="00472AE5"/>
    <w:rsid w:val="00476833"/>
    <w:rsid w:val="0050255C"/>
    <w:rsid w:val="0050323D"/>
    <w:rsid w:val="005919EA"/>
    <w:rsid w:val="005B2AC9"/>
    <w:rsid w:val="0069395F"/>
    <w:rsid w:val="006A5482"/>
    <w:rsid w:val="006B0DD4"/>
    <w:rsid w:val="00703F18"/>
    <w:rsid w:val="0072541B"/>
    <w:rsid w:val="007356C7"/>
    <w:rsid w:val="007756CA"/>
    <w:rsid w:val="00793A21"/>
    <w:rsid w:val="007A2AC5"/>
    <w:rsid w:val="008037F1"/>
    <w:rsid w:val="00816466"/>
    <w:rsid w:val="008262BF"/>
    <w:rsid w:val="00834024"/>
    <w:rsid w:val="0084463E"/>
    <w:rsid w:val="0085496E"/>
    <w:rsid w:val="00857B30"/>
    <w:rsid w:val="008839FE"/>
    <w:rsid w:val="008B6358"/>
    <w:rsid w:val="008F422B"/>
    <w:rsid w:val="00924FB9"/>
    <w:rsid w:val="009257EE"/>
    <w:rsid w:val="00933E33"/>
    <w:rsid w:val="009349BF"/>
    <w:rsid w:val="00937092"/>
    <w:rsid w:val="009A29D3"/>
    <w:rsid w:val="00A01F4F"/>
    <w:rsid w:val="00A03396"/>
    <w:rsid w:val="00A16D1F"/>
    <w:rsid w:val="00A24C14"/>
    <w:rsid w:val="00A76BD8"/>
    <w:rsid w:val="00AB59D6"/>
    <w:rsid w:val="00AD0E86"/>
    <w:rsid w:val="00AE60C7"/>
    <w:rsid w:val="00AF76AD"/>
    <w:rsid w:val="00B15D66"/>
    <w:rsid w:val="00B71489"/>
    <w:rsid w:val="00B72936"/>
    <w:rsid w:val="00B83AD5"/>
    <w:rsid w:val="00B94672"/>
    <w:rsid w:val="00BB0166"/>
    <w:rsid w:val="00BC24E6"/>
    <w:rsid w:val="00BE23C0"/>
    <w:rsid w:val="00BF528A"/>
    <w:rsid w:val="00C206CF"/>
    <w:rsid w:val="00C42312"/>
    <w:rsid w:val="00C46599"/>
    <w:rsid w:val="00C56A5C"/>
    <w:rsid w:val="00C65B08"/>
    <w:rsid w:val="00C730E6"/>
    <w:rsid w:val="00CB4A88"/>
    <w:rsid w:val="00CC0D27"/>
    <w:rsid w:val="00CE18FC"/>
    <w:rsid w:val="00CE2624"/>
    <w:rsid w:val="00DA482F"/>
    <w:rsid w:val="00DC44B4"/>
    <w:rsid w:val="00DD6EBD"/>
    <w:rsid w:val="00E129A6"/>
    <w:rsid w:val="00E640B8"/>
    <w:rsid w:val="00E65286"/>
    <w:rsid w:val="00EB2E65"/>
    <w:rsid w:val="00EB4454"/>
    <w:rsid w:val="00EB5ABC"/>
    <w:rsid w:val="00ED455A"/>
    <w:rsid w:val="00EF0517"/>
    <w:rsid w:val="00F1291A"/>
    <w:rsid w:val="00F408EF"/>
    <w:rsid w:val="00F45397"/>
    <w:rsid w:val="00FB58EE"/>
    <w:rsid w:val="00FC696C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C0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0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62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C0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0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6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3DACB-5CBD-4644-9472-8720FF23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340DB560</Template>
  <TotalTime>78</TotalTime>
  <Pages>2</Pages>
  <Words>365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Linton</dc:creator>
  <cp:lastModifiedBy>Nick Linton</cp:lastModifiedBy>
  <cp:revision>15</cp:revision>
  <dcterms:created xsi:type="dcterms:W3CDTF">2012-04-10T19:12:00Z</dcterms:created>
  <dcterms:modified xsi:type="dcterms:W3CDTF">2012-04-26T19:28:00Z</dcterms:modified>
</cp:coreProperties>
</file>