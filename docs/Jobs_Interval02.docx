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358" w:rsidRDefault="008B6358">
      <w:r>
        <w:t>ETGG1802</w:t>
      </w:r>
    </w:p>
    <w:p w:rsidR="008B6358" w:rsidRDefault="008B6358">
      <w:r>
        <w:t>Interval #2 jobs</w:t>
      </w:r>
    </w:p>
    <w:p w:rsidR="008B6358" w:rsidRDefault="008B6358">
      <w:r>
        <w:t xml:space="preserve">Start Date: </w:t>
      </w:r>
      <w:smartTag w:uri="urn:schemas-microsoft-com:office:smarttags" w:element="date">
        <w:smartTagPr>
          <w:attr w:name="Year" w:val="2012"/>
          <w:attr w:name="Day" w:val="9"/>
          <w:attr w:name="Month" w:val="2"/>
        </w:smartTagPr>
        <w:r>
          <w:t>2/9/2012</w:t>
        </w:r>
      </w:smartTag>
    </w:p>
    <w:p w:rsidR="008B6358" w:rsidRDefault="008B6358">
      <w:r>
        <w:t xml:space="preserve">End Date: </w:t>
      </w:r>
      <w:smartTag w:uri="urn:schemas-microsoft-com:office:smarttags" w:element="date">
        <w:smartTagPr>
          <w:attr w:name="Year" w:val="2012"/>
          <w:attr w:name="Day" w:val="1"/>
          <w:attr w:name="Month" w:val="3"/>
        </w:smartTagPr>
        <w:r>
          <w:t>3/1/2012</w:t>
        </w:r>
      </w:smartTag>
      <w:r>
        <w:t xml:space="preserve"> (3 weeks)</w:t>
      </w:r>
    </w:p>
    <w:p w:rsidR="008B6358" w:rsidRDefault="008B6358"/>
    <w:p w:rsidR="008B6358" w:rsidRDefault="008B6358">
      <w:r>
        <w:t>Job: Everyone</w:t>
      </w:r>
    </w:p>
    <w:p w:rsidR="008B6358" w:rsidRDefault="008B6358">
      <w:r>
        <w:t>Assigned (all)</w:t>
      </w:r>
    </w:p>
    <w:p w:rsidR="008B6358" w:rsidRDefault="008B6358">
      <w:r>
        <w:t>Deliverables:</w:t>
      </w:r>
    </w:p>
    <w:p w:rsidR="008B6358" w:rsidRDefault="008B6358" w:rsidP="00B72936">
      <w:pPr>
        <w:pStyle w:val="ListParagraph"/>
        <w:numPr>
          <w:ilvl w:val="0"/>
          <w:numId w:val="7"/>
        </w:numPr>
      </w:pPr>
      <w:r>
        <w:t>Integrate code into the trunk</w:t>
      </w:r>
    </w:p>
    <w:p w:rsidR="008B6358" w:rsidRDefault="008B6358" w:rsidP="00B72936">
      <w:pPr>
        <w:pStyle w:val="ListParagraph"/>
        <w:numPr>
          <w:ilvl w:val="0"/>
          <w:numId w:val="7"/>
        </w:numPr>
      </w:pPr>
      <w:r>
        <w:t>Decide on name of game</w:t>
      </w:r>
    </w:p>
    <w:p w:rsidR="008B6358" w:rsidRDefault="008B6358" w:rsidP="00B72936">
      <w:pPr>
        <w:pStyle w:val="ListParagraph"/>
        <w:numPr>
          <w:ilvl w:val="0"/>
          <w:numId w:val="7"/>
        </w:numPr>
      </w:pPr>
      <w:r>
        <w:t>Follow coding standard and SVN standards</w:t>
      </w:r>
    </w:p>
    <w:p w:rsidR="008B6358" w:rsidRDefault="008B6358"/>
    <w:p w:rsidR="008B6358" w:rsidRDefault="008B6358" w:rsidP="00A24C14">
      <w:pPr>
        <w:shd w:val="clear" w:color="auto" w:fill="D9D9D9"/>
      </w:pPr>
      <w:r>
        <w:t>Job: GUI Elements (4)</w:t>
      </w:r>
    </w:p>
    <w:p w:rsidR="008B6358" w:rsidRDefault="008B6358">
      <w:r>
        <w:t xml:space="preserve">Assigned: </w:t>
      </w:r>
    </w:p>
    <w:p w:rsidR="008B6358" w:rsidRDefault="008B6358">
      <w:r>
        <w:t xml:space="preserve">Deliverables: </w:t>
      </w:r>
      <w:r w:rsidRPr="00A24C14">
        <w:rPr>
          <w:b/>
          <w:bCs/>
        </w:rPr>
        <w:t xml:space="preserve">Nick </w:t>
      </w:r>
      <w:proofErr w:type="spellStart"/>
      <w:r w:rsidRPr="00A24C14">
        <w:rPr>
          <w:b/>
          <w:bCs/>
        </w:rPr>
        <w:t>Leyder</w:t>
      </w:r>
      <w:proofErr w:type="spellEnd"/>
      <w:r w:rsidRPr="00A24C14">
        <w:rPr>
          <w:b/>
          <w:bCs/>
        </w:rPr>
        <w:t xml:space="preserve">, Jordan Johnson, Corey Cooper, Rock </w:t>
      </w:r>
      <w:smartTag w:uri="urn:schemas-microsoft-com:office:smarttags" w:element="place">
        <w:r w:rsidRPr="00A24C14">
          <w:rPr>
            <w:b/>
            <w:bCs/>
          </w:rPr>
          <w:t>Bolton</w:t>
        </w:r>
      </w:smartTag>
      <w:r>
        <w:t xml:space="preserve"> </w:t>
      </w:r>
    </w:p>
    <w:p w:rsidR="008B6358" w:rsidRDefault="008B6358" w:rsidP="00F408EF">
      <w:pPr>
        <w:pStyle w:val="ListParagraph"/>
        <w:numPr>
          <w:ilvl w:val="0"/>
          <w:numId w:val="1"/>
        </w:numPr>
      </w:pPr>
      <w:r>
        <w:t>GUI-manager interface:</w:t>
      </w:r>
    </w:p>
    <w:p w:rsidR="008B6358" w:rsidRPr="00AE60C7" w:rsidRDefault="008B6358" w:rsidP="00B72936">
      <w:pPr>
        <w:pStyle w:val="ListParagraph"/>
        <w:numPr>
          <w:ilvl w:val="1"/>
          <w:numId w:val="1"/>
        </w:numPr>
        <w:rPr>
          <w:color w:val="9BBB59"/>
        </w:rPr>
      </w:pPr>
      <w:r w:rsidRPr="00AE60C7">
        <w:rPr>
          <w:color w:val="9BBB59"/>
        </w:rPr>
        <w:t>Implement a method for detecting and handling button-presses.</w:t>
      </w:r>
    </w:p>
    <w:p w:rsidR="008B6358" w:rsidRPr="00212FD8" w:rsidRDefault="008B6358" w:rsidP="00B72936">
      <w:pPr>
        <w:pStyle w:val="ListParagraph"/>
        <w:numPr>
          <w:ilvl w:val="1"/>
          <w:numId w:val="1"/>
        </w:numPr>
        <w:rPr>
          <w:color w:val="9BBB59"/>
        </w:rPr>
      </w:pPr>
      <w:r w:rsidRPr="00212FD8">
        <w:rPr>
          <w:color w:val="9BBB59"/>
        </w:rPr>
        <w:t>Implement “focus” on elements (especially for text boxes).</w:t>
      </w:r>
    </w:p>
    <w:p w:rsidR="008B6358" w:rsidRPr="00AE60C7" w:rsidRDefault="008B6358" w:rsidP="00B72936">
      <w:pPr>
        <w:pStyle w:val="ListParagraph"/>
        <w:numPr>
          <w:ilvl w:val="1"/>
          <w:numId w:val="1"/>
        </w:numPr>
        <w:rPr>
          <w:color w:val="9BBB59"/>
        </w:rPr>
      </w:pPr>
      <w:r w:rsidRPr="00AE60C7">
        <w:rPr>
          <w:color w:val="9BBB59"/>
        </w:rPr>
        <w:t>Mouse-over events</w:t>
      </w:r>
    </w:p>
    <w:p w:rsidR="008B6358" w:rsidRDefault="008B6358" w:rsidP="00E129A6">
      <w:pPr>
        <w:pStyle w:val="ListParagraph"/>
        <w:numPr>
          <w:ilvl w:val="0"/>
          <w:numId w:val="1"/>
        </w:numPr>
      </w:pPr>
      <w:r>
        <w:t>Appearance-related:</w:t>
      </w:r>
    </w:p>
    <w:p w:rsidR="008B6358" w:rsidRPr="00AE60C7" w:rsidRDefault="008B6358" w:rsidP="00B72936">
      <w:pPr>
        <w:pStyle w:val="ListParagraph"/>
        <w:numPr>
          <w:ilvl w:val="1"/>
          <w:numId w:val="1"/>
        </w:numPr>
        <w:rPr>
          <w:color w:val="9BBB59"/>
        </w:rPr>
      </w:pPr>
      <w:r w:rsidRPr="00AE60C7">
        <w:rPr>
          <w:color w:val="9BBB59"/>
        </w:rPr>
        <w:t>Implement a “skin” for the GUI elements</w:t>
      </w:r>
    </w:p>
    <w:p w:rsidR="008B6358" w:rsidRPr="00AE60C7" w:rsidRDefault="008B6358" w:rsidP="00B72936">
      <w:pPr>
        <w:pStyle w:val="ListParagraph"/>
        <w:numPr>
          <w:ilvl w:val="1"/>
          <w:numId w:val="1"/>
        </w:numPr>
        <w:rPr>
          <w:color w:val="9BBB59"/>
        </w:rPr>
      </w:pPr>
      <w:r w:rsidRPr="00AE60C7">
        <w:rPr>
          <w:color w:val="9BBB59"/>
        </w:rPr>
        <w:t>Allow for (partial) transparent elements.</w:t>
      </w:r>
    </w:p>
    <w:p w:rsidR="008B6358" w:rsidRDefault="008B6358" w:rsidP="00B72936">
      <w:pPr>
        <w:pStyle w:val="ListParagraph"/>
        <w:numPr>
          <w:ilvl w:val="0"/>
          <w:numId w:val="1"/>
        </w:numPr>
      </w:pPr>
      <w:r>
        <w:t>New elements:</w:t>
      </w:r>
    </w:p>
    <w:p w:rsidR="008B6358" w:rsidRPr="00AE60C7" w:rsidRDefault="008B6358" w:rsidP="00B72936">
      <w:pPr>
        <w:pStyle w:val="ListParagraph"/>
        <w:numPr>
          <w:ilvl w:val="1"/>
          <w:numId w:val="1"/>
        </w:numPr>
        <w:rPr>
          <w:color w:val="FFC000"/>
        </w:rPr>
      </w:pPr>
      <w:r w:rsidRPr="00AE60C7">
        <w:rPr>
          <w:color w:val="FFC000"/>
        </w:rPr>
        <w:t xml:space="preserve">Scrolling </w:t>
      </w:r>
      <w:proofErr w:type="spellStart"/>
      <w:r w:rsidRPr="00AE60C7">
        <w:rPr>
          <w:color w:val="FFC000"/>
        </w:rPr>
        <w:t>gui</w:t>
      </w:r>
      <w:proofErr w:type="spellEnd"/>
      <w:r w:rsidRPr="00AE60C7">
        <w:rPr>
          <w:color w:val="FFC000"/>
        </w:rPr>
        <w:t xml:space="preserve"> element (possibly use Jason A’s scrolling program)</w:t>
      </w:r>
    </w:p>
    <w:p w:rsidR="008B6358" w:rsidRPr="00703F18" w:rsidRDefault="008B6358" w:rsidP="00B72936">
      <w:pPr>
        <w:pStyle w:val="ListParagraph"/>
        <w:numPr>
          <w:ilvl w:val="1"/>
          <w:numId w:val="1"/>
        </w:numPr>
        <w:rPr>
          <w:color w:val="C0C0C0"/>
        </w:rPr>
      </w:pPr>
      <w:r w:rsidRPr="00703F18">
        <w:rPr>
          <w:color w:val="C0C0C0"/>
        </w:rPr>
        <w:t>Floating / fading / rising text (e.g. for showing damage to enemies) which are removed after n seconds.</w:t>
      </w:r>
    </w:p>
    <w:p w:rsidR="008B6358" w:rsidRDefault="008B6358" w:rsidP="00B72936">
      <w:pPr>
        <w:pStyle w:val="ListParagraph"/>
        <w:numPr>
          <w:ilvl w:val="0"/>
          <w:numId w:val="1"/>
        </w:numPr>
      </w:pPr>
      <w:r>
        <w:t>Application-integration</w:t>
      </w:r>
    </w:p>
    <w:p w:rsidR="008B6358" w:rsidRPr="00AE60C7" w:rsidRDefault="008B6358" w:rsidP="00B72936">
      <w:pPr>
        <w:pStyle w:val="ListParagraph"/>
        <w:numPr>
          <w:ilvl w:val="1"/>
          <w:numId w:val="1"/>
        </w:numPr>
        <w:rPr>
          <w:color w:val="FF0000"/>
        </w:rPr>
      </w:pPr>
      <w:r w:rsidRPr="00AE60C7">
        <w:rPr>
          <w:color w:val="FF0000"/>
        </w:rPr>
        <w:t>Main menu</w:t>
      </w:r>
    </w:p>
    <w:p w:rsidR="008B6358" w:rsidRPr="00AE60C7" w:rsidRDefault="008B6358" w:rsidP="00E640B8">
      <w:pPr>
        <w:pStyle w:val="ListParagraph"/>
        <w:numPr>
          <w:ilvl w:val="2"/>
          <w:numId w:val="1"/>
        </w:numPr>
        <w:rPr>
          <w:color w:val="FF0000"/>
        </w:rPr>
      </w:pPr>
      <w:r w:rsidRPr="00AE60C7">
        <w:rPr>
          <w:color w:val="FF0000"/>
        </w:rPr>
        <w:t>Login info (</w:t>
      </w:r>
      <w:proofErr w:type="spellStart"/>
      <w:r w:rsidRPr="00AE60C7">
        <w:rPr>
          <w:color w:val="FF0000"/>
        </w:rPr>
        <w:t>uname</w:t>
      </w:r>
      <w:proofErr w:type="spellEnd"/>
      <w:r w:rsidRPr="00AE60C7">
        <w:rPr>
          <w:color w:val="FF0000"/>
        </w:rPr>
        <w:t xml:space="preserve">, pass, </w:t>
      </w:r>
      <w:proofErr w:type="spellStart"/>
      <w:r w:rsidRPr="00AE60C7">
        <w:rPr>
          <w:color w:val="FF0000"/>
        </w:rPr>
        <w:t>ip</w:t>
      </w:r>
      <w:proofErr w:type="spellEnd"/>
      <w:r w:rsidRPr="00AE60C7">
        <w:rPr>
          <w:color w:val="FF0000"/>
        </w:rPr>
        <w:t>-address)</w:t>
      </w:r>
    </w:p>
    <w:p w:rsidR="008B6358" w:rsidRDefault="008B6358" w:rsidP="00B72936">
      <w:pPr>
        <w:pStyle w:val="ListParagraph"/>
        <w:numPr>
          <w:ilvl w:val="1"/>
          <w:numId w:val="1"/>
        </w:numPr>
      </w:pPr>
      <w:r>
        <w:t>Incorporate all work into the “trunk” – you can still (optionally) have a test program too.</w:t>
      </w:r>
    </w:p>
    <w:p w:rsidR="008B6358" w:rsidRDefault="008B6358" w:rsidP="00F408EF">
      <w:pPr>
        <w:pStyle w:val="ListParagraph"/>
      </w:pPr>
    </w:p>
    <w:p w:rsidR="008B6358" w:rsidRDefault="008B6358" w:rsidP="00A24C14">
      <w:pPr>
        <w:shd w:val="clear" w:color="auto" w:fill="D9D9D9"/>
      </w:pPr>
      <w:r>
        <w:t xml:space="preserve">Job: World map (5) </w:t>
      </w:r>
    </w:p>
    <w:p w:rsidR="008B6358" w:rsidRDefault="008B6358">
      <w:r>
        <w:t xml:space="preserve">Assigned: </w:t>
      </w:r>
      <w:r w:rsidRPr="00A24C14">
        <w:rPr>
          <w:b/>
          <w:bCs/>
        </w:rPr>
        <w:t xml:space="preserve">John </w:t>
      </w:r>
      <w:r>
        <w:rPr>
          <w:b/>
          <w:bCs/>
        </w:rPr>
        <w:t xml:space="preserve">Wilson </w:t>
      </w:r>
      <w:r w:rsidRPr="00A24C14">
        <w:rPr>
          <w:b/>
          <w:bCs/>
        </w:rPr>
        <w:t>(0.5), Chris, Aaron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Markoff</w:t>
      </w:r>
      <w:proofErr w:type="spellEnd"/>
      <w:r w:rsidRPr="00A24C14">
        <w:rPr>
          <w:b/>
          <w:bCs/>
        </w:rPr>
        <w:t xml:space="preserve">, </w:t>
      </w:r>
      <w:smartTag w:uri="urn:schemas-microsoft-com:office:smarttags" w:element="City">
        <w:r w:rsidRPr="00A24C14">
          <w:rPr>
            <w:b/>
            <w:bCs/>
          </w:rPr>
          <w:t>Clinton</w:t>
        </w:r>
      </w:smartTag>
      <w:r>
        <w:rPr>
          <w:b/>
          <w:bCs/>
        </w:rPr>
        <w:t xml:space="preserve"> Sexton</w:t>
      </w:r>
      <w:r w:rsidRPr="00A24C14">
        <w:rPr>
          <w:b/>
          <w:bCs/>
        </w:rPr>
        <w:t xml:space="preserve">, Jason Ashworth, Justin </w:t>
      </w:r>
      <w:proofErr w:type="spellStart"/>
      <w:r w:rsidRPr="00A24C14">
        <w:rPr>
          <w:b/>
          <w:bCs/>
        </w:rPr>
        <w:t>Nillson</w:t>
      </w:r>
      <w:proofErr w:type="spellEnd"/>
    </w:p>
    <w:p w:rsidR="008B6358" w:rsidRDefault="008B6358">
      <w:r>
        <w:t>Deliverables:</w:t>
      </w:r>
    </w:p>
    <w:p w:rsidR="008B6358" w:rsidRDefault="008B6358" w:rsidP="00F1291A">
      <w:pPr>
        <w:pStyle w:val="ListParagraph"/>
        <w:numPr>
          <w:ilvl w:val="0"/>
          <w:numId w:val="2"/>
        </w:numPr>
        <w:shd w:val="clear" w:color="auto" w:fill="D6E3BC"/>
      </w:pPr>
      <w:r>
        <w:t>Top priority:</w:t>
      </w:r>
    </w:p>
    <w:p w:rsidR="008B6358" w:rsidRDefault="008B6358" w:rsidP="00F1291A">
      <w:pPr>
        <w:pStyle w:val="ListParagraph"/>
        <w:numPr>
          <w:ilvl w:val="1"/>
          <w:numId w:val="2"/>
        </w:numPr>
        <w:shd w:val="clear" w:color="auto" w:fill="D6E3BC"/>
      </w:pPr>
      <w:r>
        <w:t>Do all map parsing at “load-time” (not in render)</w:t>
      </w:r>
    </w:p>
    <w:p w:rsidR="008B6358" w:rsidRDefault="008B6358" w:rsidP="00F1291A">
      <w:pPr>
        <w:pStyle w:val="ListParagraph"/>
        <w:numPr>
          <w:ilvl w:val="1"/>
          <w:numId w:val="2"/>
        </w:numPr>
        <w:shd w:val="clear" w:color="auto" w:fill="D6E3BC"/>
      </w:pPr>
      <w:r>
        <w:t>Finish scrolling</w:t>
      </w:r>
    </w:p>
    <w:p w:rsidR="008B6358" w:rsidRDefault="008B6358" w:rsidP="00F1291A">
      <w:pPr>
        <w:pStyle w:val="ListParagraph"/>
        <w:numPr>
          <w:ilvl w:val="0"/>
          <w:numId w:val="2"/>
        </w:numPr>
        <w:shd w:val="clear" w:color="auto" w:fill="D6E3BC"/>
      </w:pPr>
      <w:r>
        <w:t xml:space="preserve">Have image-overlays (for aesthetic purposes only) on top of the ground tiles. - </w:t>
      </w:r>
      <w:smartTag w:uri="urn:schemas-microsoft-com:office:smarttags" w:element="City">
        <w:r>
          <w:t>Clinton</w:t>
        </w:r>
      </w:smartTag>
    </w:p>
    <w:p w:rsidR="008B6358" w:rsidRDefault="008B6358" w:rsidP="0027300D">
      <w:pPr>
        <w:pStyle w:val="ListParagraph"/>
        <w:numPr>
          <w:ilvl w:val="0"/>
          <w:numId w:val="2"/>
        </w:numPr>
        <w:shd w:val="clear" w:color="auto" w:fill="D6E3BC" w:themeFill="accent3" w:themeFillTint="66"/>
      </w:pPr>
      <w:r>
        <w:t>Have a mechanism to switch between maps (e.g. hub world to zone 01) – Chris - Aaron</w:t>
      </w:r>
    </w:p>
    <w:p w:rsidR="008B6358" w:rsidRDefault="008B6358" w:rsidP="00B15D66">
      <w:pPr>
        <w:pStyle w:val="ListParagraph"/>
        <w:numPr>
          <w:ilvl w:val="0"/>
          <w:numId w:val="2"/>
        </w:numPr>
        <w:shd w:val="clear" w:color="auto" w:fill="D6E3BC"/>
      </w:pPr>
      <w:r>
        <w:t xml:space="preserve">Collision-detection routines (e.g. the player asks if pixel (4832, 519) is in a ‘walkable’ area) – Justin - </w:t>
      </w:r>
      <w:smartTag w:uri="urn:schemas-microsoft-com:office:smarttags" w:element="City">
        <w:r>
          <w:t>Clinton</w:t>
        </w:r>
      </w:smartTag>
    </w:p>
    <w:p w:rsidR="008B6358" w:rsidRDefault="008B6358" w:rsidP="00F1291A">
      <w:pPr>
        <w:pStyle w:val="ListParagraph"/>
        <w:numPr>
          <w:ilvl w:val="0"/>
          <w:numId w:val="2"/>
        </w:numPr>
        <w:shd w:val="clear" w:color="auto" w:fill="D6E3BC"/>
      </w:pPr>
      <w:r>
        <w:t>Map-editor: Allow scrolling - Jason</w:t>
      </w:r>
      <w:bookmarkStart w:id="0" w:name="_GoBack"/>
      <w:bookmarkEnd w:id="0"/>
    </w:p>
    <w:p w:rsidR="008B6358" w:rsidRDefault="008B6358" w:rsidP="00F1291A">
      <w:pPr>
        <w:pStyle w:val="ListParagraph"/>
        <w:numPr>
          <w:ilvl w:val="0"/>
          <w:numId w:val="2"/>
        </w:numPr>
        <w:shd w:val="clear" w:color="auto" w:fill="D6E3BC"/>
      </w:pPr>
      <w:r>
        <w:t>Implement basic camera controls (e.g. to center around the player, unless the player is near a boundary) - Aaron</w:t>
      </w:r>
    </w:p>
    <w:p w:rsidR="008B6358" w:rsidRDefault="008B6358" w:rsidP="00F408EF">
      <w:pPr>
        <w:pStyle w:val="ListParagraph"/>
        <w:numPr>
          <w:ilvl w:val="0"/>
          <w:numId w:val="2"/>
        </w:numPr>
      </w:pPr>
      <w:r>
        <w:t>Integrate all work into the “trunk” – you can still (optionally) have a test program too.</w:t>
      </w:r>
    </w:p>
    <w:p w:rsidR="008B6358" w:rsidRDefault="008B6358" w:rsidP="00F408EF"/>
    <w:p w:rsidR="008B6358" w:rsidRDefault="008B6358" w:rsidP="00A24C14">
      <w:pPr>
        <w:shd w:val="clear" w:color="auto" w:fill="D9D9D9"/>
      </w:pPr>
      <w:r>
        <w:t xml:space="preserve">Job: Application </w:t>
      </w:r>
    </w:p>
    <w:p w:rsidR="008B6358" w:rsidRDefault="008B6358" w:rsidP="00F408EF">
      <w:r>
        <w:lastRenderedPageBreak/>
        <w:t xml:space="preserve">Assigned (1): Jason </w:t>
      </w:r>
      <w:proofErr w:type="spellStart"/>
      <w:r>
        <w:t>Witherell</w:t>
      </w:r>
      <w:proofErr w:type="spellEnd"/>
      <w:r>
        <w:t>, and others (as needed)</w:t>
      </w:r>
    </w:p>
    <w:p w:rsidR="008B6358" w:rsidRDefault="008B6358" w:rsidP="00F408EF">
      <w:r>
        <w:t>Deliverables:</w:t>
      </w:r>
    </w:p>
    <w:p w:rsidR="008B6358" w:rsidRDefault="008B6358" w:rsidP="003465F6">
      <w:pPr>
        <w:pStyle w:val="ListParagraph"/>
        <w:numPr>
          <w:ilvl w:val="0"/>
          <w:numId w:val="5"/>
        </w:numPr>
      </w:pPr>
      <w:r>
        <w:t xml:space="preserve">Help Integrate the networking client and other “branches” </w:t>
      </w:r>
    </w:p>
    <w:p w:rsidR="008B6358" w:rsidRDefault="008B6358" w:rsidP="003465F6">
      <w:pPr>
        <w:pStyle w:val="ListParagraph"/>
        <w:numPr>
          <w:ilvl w:val="0"/>
          <w:numId w:val="5"/>
        </w:numPr>
      </w:pPr>
      <w:r>
        <w:t xml:space="preserve">Setup game GUI (using </w:t>
      </w:r>
      <w:proofErr w:type="spellStart"/>
      <w:r>
        <w:t>gui</w:t>
      </w:r>
      <w:proofErr w:type="spellEnd"/>
      <w:r>
        <w:t xml:space="preserve"> elements and </w:t>
      </w:r>
      <w:proofErr w:type="spellStart"/>
      <w:r>
        <w:t>gui</w:t>
      </w:r>
      <w:proofErr w:type="spellEnd"/>
      <w:r>
        <w:t xml:space="preserve"> manager)</w:t>
      </w:r>
    </w:p>
    <w:p w:rsidR="008B6358" w:rsidRDefault="008B6358" w:rsidP="003465F6">
      <w:pPr>
        <w:pStyle w:val="ListParagraph"/>
        <w:numPr>
          <w:ilvl w:val="0"/>
          <w:numId w:val="5"/>
        </w:numPr>
      </w:pPr>
      <w:r>
        <w:t xml:space="preserve">Integrate sound FX and </w:t>
      </w:r>
      <w:proofErr w:type="spellStart"/>
      <w:r>
        <w:t>bg</w:t>
      </w:r>
      <w:proofErr w:type="spellEnd"/>
      <w:r>
        <w:t>-music support.</w:t>
      </w:r>
    </w:p>
    <w:p w:rsidR="008B6358" w:rsidRDefault="008B6358" w:rsidP="003465F6">
      <w:pPr>
        <w:pStyle w:val="ListParagraph"/>
        <w:numPr>
          <w:ilvl w:val="0"/>
          <w:numId w:val="5"/>
        </w:numPr>
      </w:pPr>
      <w:r>
        <w:t>The class should integrate / manage other code.</w:t>
      </w:r>
    </w:p>
    <w:p w:rsidR="008B6358" w:rsidRDefault="008B6358" w:rsidP="00F408EF"/>
    <w:p w:rsidR="008B6358" w:rsidRDefault="008B6358" w:rsidP="00F408EF">
      <w:pPr>
        <w:pStyle w:val="ListParagraph"/>
      </w:pPr>
    </w:p>
    <w:p w:rsidR="008B6358" w:rsidRDefault="008B6358" w:rsidP="00A24C14">
      <w:pPr>
        <w:shd w:val="clear" w:color="auto" w:fill="D9D9D9"/>
      </w:pPr>
      <w:r>
        <w:t>Job: Player (5)</w:t>
      </w:r>
    </w:p>
    <w:p w:rsidR="008B6358" w:rsidRDefault="008B6358">
      <w:r>
        <w:t xml:space="preserve">Assigned: </w:t>
      </w:r>
      <w:proofErr w:type="spellStart"/>
      <w:r w:rsidRPr="00A24C14">
        <w:rPr>
          <w:b/>
          <w:bCs/>
        </w:rPr>
        <w:t>Vinny</w:t>
      </w:r>
      <w:proofErr w:type="spellEnd"/>
      <w:r w:rsidRPr="00A24C14">
        <w:rPr>
          <w:b/>
          <w:bCs/>
        </w:rPr>
        <w:t xml:space="preserve"> </w:t>
      </w:r>
      <w:proofErr w:type="spellStart"/>
      <w:r w:rsidRPr="00A24C14">
        <w:rPr>
          <w:b/>
          <w:bCs/>
        </w:rPr>
        <w:t>Vencill</w:t>
      </w:r>
      <w:proofErr w:type="spellEnd"/>
      <w:r w:rsidRPr="00A24C14">
        <w:rPr>
          <w:b/>
          <w:bCs/>
        </w:rPr>
        <w:t xml:space="preserve"> (0.5), </w:t>
      </w:r>
      <w:smartTag w:uri="urn:schemas-microsoft-com:office:smarttags" w:element="City">
        <w:r w:rsidRPr="00A24C14">
          <w:rPr>
            <w:b/>
            <w:bCs/>
          </w:rPr>
          <w:t>Quincy</w:t>
        </w:r>
      </w:smartTag>
      <w:r w:rsidRPr="00A24C14">
        <w:rPr>
          <w:b/>
          <w:bCs/>
        </w:rPr>
        <w:t xml:space="preserve"> Kurtz, DJ Castle, Nick Linton, Cameron </w:t>
      </w:r>
      <w:proofErr w:type="spellStart"/>
      <w:r w:rsidRPr="00A24C14">
        <w:rPr>
          <w:b/>
          <w:bCs/>
        </w:rPr>
        <w:t>Schuette</w:t>
      </w:r>
      <w:proofErr w:type="spellEnd"/>
    </w:p>
    <w:p w:rsidR="008B6358" w:rsidRDefault="008B6358">
      <w:r>
        <w:t>Deliverables:</w:t>
      </w:r>
    </w:p>
    <w:p w:rsidR="008B6358" w:rsidRPr="00042BDD" w:rsidRDefault="008B6358" w:rsidP="001E75F2">
      <w:pPr>
        <w:pStyle w:val="ListParagraph"/>
        <w:numPr>
          <w:ilvl w:val="0"/>
          <w:numId w:val="3"/>
        </w:numPr>
        <w:rPr>
          <w:color w:val="00B050"/>
        </w:rPr>
      </w:pPr>
      <w:r w:rsidRPr="00042BDD">
        <w:rPr>
          <w:color w:val="00B050"/>
        </w:rPr>
        <w:t>Nail down all stats and ability-types.</w:t>
      </w:r>
    </w:p>
    <w:p w:rsidR="008B6358" w:rsidRPr="00A01F4F" w:rsidRDefault="008B6358" w:rsidP="001E75F2">
      <w:pPr>
        <w:pStyle w:val="ListParagraph"/>
        <w:numPr>
          <w:ilvl w:val="0"/>
          <w:numId w:val="3"/>
        </w:numPr>
        <w:rPr>
          <w:color w:val="FFC000"/>
        </w:rPr>
      </w:pPr>
      <w:r w:rsidRPr="00A01F4F">
        <w:rPr>
          <w:color w:val="FFC000"/>
        </w:rPr>
        <w:t>Plan all (simple) AI patterns we’ll need for enemies.</w:t>
      </w:r>
    </w:p>
    <w:p w:rsidR="008B6358" w:rsidRPr="00A01F4F" w:rsidRDefault="008B6358" w:rsidP="00B72936">
      <w:pPr>
        <w:pStyle w:val="ListParagraph"/>
        <w:numPr>
          <w:ilvl w:val="0"/>
          <w:numId w:val="3"/>
        </w:numPr>
        <w:rPr>
          <w:color w:val="00B050"/>
        </w:rPr>
      </w:pPr>
      <w:r w:rsidRPr="00A01F4F">
        <w:rPr>
          <w:color w:val="00B050"/>
        </w:rPr>
        <w:t>Use a sprite sheet and do simple direction/state-based animations.</w:t>
      </w:r>
    </w:p>
    <w:p w:rsidR="008B6358" w:rsidRPr="00042BDD" w:rsidRDefault="008B6358" w:rsidP="00A03396">
      <w:pPr>
        <w:pStyle w:val="ListParagraph"/>
        <w:numPr>
          <w:ilvl w:val="0"/>
          <w:numId w:val="3"/>
        </w:numPr>
        <w:rPr>
          <w:color w:val="FF0000"/>
        </w:rPr>
      </w:pPr>
      <w:r w:rsidRPr="00042BDD">
        <w:rPr>
          <w:color w:val="FF0000"/>
        </w:rPr>
        <w:t>Integrate all work into the “trunk” – you can still (optionally) have a test program too.</w:t>
      </w:r>
    </w:p>
    <w:p w:rsidR="008B6358" w:rsidRPr="00042BDD" w:rsidRDefault="008B6358" w:rsidP="001E75F2">
      <w:pPr>
        <w:pStyle w:val="ListParagraph"/>
        <w:numPr>
          <w:ilvl w:val="0"/>
          <w:numId w:val="3"/>
        </w:numPr>
        <w:rPr>
          <w:color w:val="00B050"/>
        </w:rPr>
      </w:pPr>
      <w:r w:rsidRPr="00042BDD">
        <w:rPr>
          <w:color w:val="00B050"/>
        </w:rPr>
        <w:t>Have player “slide” along non-moveable areas of the map</w:t>
      </w:r>
    </w:p>
    <w:p w:rsidR="008B6358" w:rsidRPr="00042BDD" w:rsidRDefault="008B6358" w:rsidP="001E75F2">
      <w:pPr>
        <w:pStyle w:val="ListParagraph"/>
        <w:numPr>
          <w:ilvl w:val="0"/>
          <w:numId w:val="3"/>
        </w:numPr>
        <w:rPr>
          <w:color w:val="00B050"/>
        </w:rPr>
      </w:pPr>
      <w:r w:rsidRPr="00042BDD">
        <w:rPr>
          <w:color w:val="00B050"/>
        </w:rPr>
        <w:t>Create an enemy class that has a simple movement AI (move in direction A, then occasionally change direction, slide along non-moveable areas)</w:t>
      </w:r>
    </w:p>
    <w:p w:rsidR="008B6358" w:rsidRPr="00042BDD" w:rsidRDefault="008B6358" w:rsidP="001E75F2">
      <w:pPr>
        <w:pStyle w:val="ListParagraph"/>
        <w:numPr>
          <w:ilvl w:val="0"/>
          <w:numId w:val="3"/>
        </w:numPr>
        <w:rPr>
          <w:color w:val="FF0000"/>
        </w:rPr>
      </w:pPr>
      <w:r w:rsidRPr="00042BDD">
        <w:rPr>
          <w:color w:val="FF0000"/>
        </w:rPr>
        <w:t>Hit detection between players and enemies (bullets)</w:t>
      </w:r>
    </w:p>
    <w:p w:rsidR="008B6358" w:rsidRPr="00042BDD" w:rsidRDefault="008B6358" w:rsidP="001E75F2">
      <w:pPr>
        <w:pStyle w:val="ListParagraph"/>
        <w:numPr>
          <w:ilvl w:val="0"/>
          <w:numId w:val="3"/>
        </w:numPr>
        <w:rPr>
          <w:color w:val="FF0000"/>
        </w:rPr>
      </w:pPr>
      <w:r w:rsidRPr="00042BDD">
        <w:rPr>
          <w:color w:val="FF0000"/>
        </w:rPr>
        <w:t>Serialize / de-serialize methods</w:t>
      </w:r>
    </w:p>
    <w:p w:rsidR="008B6358" w:rsidRDefault="008B6358" w:rsidP="001E75F2">
      <w:pPr>
        <w:pStyle w:val="ListParagraph"/>
      </w:pPr>
    </w:p>
    <w:p w:rsidR="008B6358" w:rsidRDefault="008B6358" w:rsidP="00A24C14">
      <w:pPr>
        <w:shd w:val="clear" w:color="auto" w:fill="D9D9D9"/>
      </w:pPr>
      <w:r>
        <w:t>Job: Art / Audio</w:t>
      </w:r>
    </w:p>
    <w:p w:rsidR="008B6358" w:rsidRPr="00A24C14" w:rsidRDefault="008B6358">
      <w:pPr>
        <w:rPr>
          <w:b/>
          <w:bCs/>
        </w:rPr>
      </w:pPr>
      <w:r>
        <w:t xml:space="preserve">Assigned (1): </w:t>
      </w:r>
      <w:r w:rsidRPr="00A24C14">
        <w:rPr>
          <w:b/>
          <w:bCs/>
        </w:rPr>
        <w:t xml:space="preserve">John (0.5), </w:t>
      </w:r>
      <w:proofErr w:type="spellStart"/>
      <w:r w:rsidRPr="00A24C14">
        <w:rPr>
          <w:b/>
          <w:bCs/>
        </w:rPr>
        <w:t>Vinny</w:t>
      </w:r>
      <w:proofErr w:type="spellEnd"/>
      <w:r w:rsidRPr="00A24C14">
        <w:rPr>
          <w:b/>
          <w:bCs/>
        </w:rPr>
        <w:t xml:space="preserve"> (0.5)</w:t>
      </w:r>
    </w:p>
    <w:p w:rsidR="008B6358" w:rsidRDefault="008B6358">
      <w:r>
        <w:t>Deliverables:</w:t>
      </w:r>
    </w:p>
    <w:p w:rsidR="008B6358" w:rsidRPr="00816466" w:rsidRDefault="008B6358" w:rsidP="00241DAC">
      <w:pPr>
        <w:pStyle w:val="ListParagraph"/>
        <w:numPr>
          <w:ilvl w:val="0"/>
          <w:numId w:val="6"/>
        </w:numPr>
        <w:rPr>
          <w:highlight w:val="green"/>
        </w:rPr>
      </w:pPr>
      <w:r w:rsidRPr="00816466">
        <w:rPr>
          <w:highlight w:val="green"/>
        </w:rPr>
        <w:t>Top priority: Develop one character’s (animated) sprite sheet.</w:t>
      </w:r>
    </w:p>
    <w:p w:rsidR="008B6358" w:rsidRPr="00816466" w:rsidRDefault="008B6358" w:rsidP="00B72936">
      <w:pPr>
        <w:pStyle w:val="ListParagraph"/>
        <w:numPr>
          <w:ilvl w:val="0"/>
          <w:numId w:val="6"/>
        </w:numPr>
        <w:rPr>
          <w:highlight w:val="red"/>
        </w:rPr>
      </w:pPr>
      <w:r w:rsidRPr="00816466">
        <w:rPr>
          <w:highlight w:val="red"/>
        </w:rPr>
        <w:t>Title screen image</w:t>
      </w:r>
    </w:p>
    <w:p w:rsidR="008B6358" w:rsidRPr="00816466" w:rsidRDefault="008B6358" w:rsidP="00B72936">
      <w:pPr>
        <w:pStyle w:val="ListParagraph"/>
        <w:numPr>
          <w:ilvl w:val="0"/>
          <w:numId w:val="6"/>
        </w:numPr>
        <w:rPr>
          <w:highlight w:val="green"/>
        </w:rPr>
      </w:pPr>
      <w:r w:rsidRPr="00816466">
        <w:rPr>
          <w:highlight w:val="green"/>
        </w:rPr>
        <w:t xml:space="preserve">Start generating ground </w:t>
      </w:r>
      <w:proofErr w:type="spellStart"/>
      <w:r w:rsidRPr="00816466">
        <w:rPr>
          <w:highlight w:val="green"/>
        </w:rPr>
        <w:t>tilesets</w:t>
      </w:r>
      <w:proofErr w:type="spellEnd"/>
      <w:r w:rsidRPr="00816466">
        <w:rPr>
          <w:highlight w:val="green"/>
        </w:rPr>
        <w:t>.</w:t>
      </w:r>
    </w:p>
    <w:p w:rsidR="008B6358" w:rsidRPr="00816466" w:rsidRDefault="008B6358" w:rsidP="00B72936">
      <w:pPr>
        <w:pStyle w:val="ListParagraph"/>
        <w:numPr>
          <w:ilvl w:val="0"/>
          <w:numId w:val="6"/>
        </w:numPr>
        <w:rPr>
          <w:highlight w:val="yellow"/>
        </w:rPr>
      </w:pPr>
      <w:r w:rsidRPr="00816466">
        <w:rPr>
          <w:highlight w:val="yellow"/>
        </w:rPr>
        <w:t>GUI element backgrounds.</w:t>
      </w:r>
    </w:p>
    <w:p w:rsidR="008B6358" w:rsidRPr="00816466" w:rsidRDefault="008B6358" w:rsidP="00B72936">
      <w:pPr>
        <w:pStyle w:val="ListParagraph"/>
        <w:numPr>
          <w:ilvl w:val="0"/>
          <w:numId w:val="6"/>
        </w:numPr>
        <w:rPr>
          <w:highlight w:val="green"/>
        </w:rPr>
      </w:pPr>
      <w:r w:rsidRPr="00816466">
        <w:rPr>
          <w:highlight w:val="green"/>
        </w:rPr>
        <w:t>Clean up artwork from volunteer artists.</w:t>
      </w:r>
    </w:p>
    <w:p w:rsidR="008B6358" w:rsidRPr="00816466" w:rsidRDefault="008B6358" w:rsidP="00B72936">
      <w:pPr>
        <w:pStyle w:val="ListParagraph"/>
        <w:numPr>
          <w:ilvl w:val="0"/>
          <w:numId w:val="6"/>
        </w:numPr>
        <w:rPr>
          <w:highlight w:val="green"/>
        </w:rPr>
      </w:pPr>
      <w:r w:rsidRPr="00816466">
        <w:rPr>
          <w:highlight w:val="green"/>
        </w:rPr>
        <w:t>Start collecting (free, open-source) audio</w:t>
      </w:r>
    </w:p>
    <w:p w:rsidR="008B6358" w:rsidRDefault="008B6358"/>
    <w:p w:rsidR="008B6358" w:rsidRDefault="008B6358" w:rsidP="00B72936"/>
    <w:sectPr w:rsidR="008B6358" w:rsidSect="00BE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9E1"/>
    <w:multiLevelType w:val="hybridMultilevel"/>
    <w:tmpl w:val="AC7E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2226080"/>
    <w:multiLevelType w:val="hybridMultilevel"/>
    <w:tmpl w:val="CCDE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C352D70"/>
    <w:multiLevelType w:val="hybridMultilevel"/>
    <w:tmpl w:val="950A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3A624BD"/>
    <w:multiLevelType w:val="hybridMultilevel"/>
    <w:tmpl w:val="42C6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A483E2D"/>
    <w:multiLevelType w:val="hybridMultilevel"/>
    <w:tmpl w:val="1156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4936B43"/>
    <w:multiLevelType w:val="hybridMultilevel"/>
    <w:tmpl w:val="6874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F716A92"/>
    <w:multiLevelType w:val="hybridMultilevel"/>
    <w:tmpl w:val="7660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oNotTrackMove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08EF"/>
    <w:rsid w:val="00031F9A"/>
    <w:rsid w:val="00042BDD"/>
    <w:rsid w:val="000A3497"/>
    <w:rsid w:val="00145360"/>
    <w:rsid w:val="001511BB"/>
    <w:rsid w:val="001E75F2"/>
    <w:rsid w:val="00212FD8"/>
    <w:rsid w:val="00226F32"/>
    <w:rsid w:val="00241DAC"/>
    <w:rsid w:val="0027300D"/>
    <w:rsid w:val="00302F14"/>
    <w:rsid w:val="003465F6"/>
    <w:rsid w:val="005B2AC9"/>
    <w:rsid w:val="006B0DD4"/>
    <w:rsid w:val="00703F18"/>
    <w:rsid w:val="0072541B"/>
    <w:rsid w:val="007A2AC5"/>
    <w:rsid w:val="008037F1"/>
    <w:rsid w:val="00816466"/>
    <w:rsid w:val="008839FE"/>
    <w:rsid w:val="008B6358"/>
    <w:rsid w:val="00924FB9"/>
    <w:rsid w:val="00937092"/>
    <w:rsid w:val="00A01F4F"/>
    <w:rsid w:val="00A03396"/>
    <w:rsid w:val="00A24C14"/>
    <w:rsid w:val="00AE60C7"/>
    <w:rsid w:val="00B15D66"/>
    <w:rsid w:val="00B72936"/>
    <w:rsid w:val="00BE23C0"/>
    <w:rsid w:val="00BF528A"/>
    <w:rsid w:val="00CC0D27"/>
    <w:rsid w:val="00DA482F"/>
    <w:rsid w:val="00E129A6"/>
    <w:rsid w:val="00E640B8"/>
    <w:rsid w:val="00EB5ABC"/>
    <w:rsid w:val="00ED455A"/>
    <w:rsid w:val="00F1291A"/>
    <w:rsid w:val="00F408EF"/>
    <w:rsid w:val="00F45397"/>
    <w:rsid w:val="00F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C0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08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621FA887</Template>
  <TotalTime>170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jwitherell</dc:creator>
  <cp:keywords/>
  <dc:description/>
  <cp:lastModifiedBy>Jason Ashworth</cp:lastModifiedBy>
  <cp:revision>22</cp:revision>
  <dcterms:created xsi:type="dcterms:W3CDTF">2012-02-09T20:04:00Z</dcterms:created>
  <dcterms:modified xsi:type="dcterms:W3CDTF">2012-02-28T19:17:00Z</dcterms:modified>
</cp:coreProperties>
</file>